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1C10E2B7" w:rsidR="00627F81" w:rsidRPr="00374CFE" w:rsidRDefault="00F45F6C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78C50813" wp14:editId="7D5848AD">
            <wp:simplePos x="0" y="0"/>
            <wp:positionH relativeFrom="margin">
              <wp:posOffset>537210</wp:posOffset>
            </wp:positionH>
            <wp:positionV relativeFrom="margin">
              <wp:posOffset>285953</wp:posOffset>
            </wp:positionV>
            <wp:extent cx="12491085" cy="8423910"/>
            <wp:effectExtent l="0" t="0" r="5715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1085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503A13B0">
                <wp:simplePos x="0" y="0"/>
                <wp:positionH relativeFrom="column">
                  <wp:posOffset>2263835</wp:posOffset>
                </wp:positionH>
                <wp:positionV relativeFrom="paragraph">
                  <wp:posOffset>-2153899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9E0A5" id="Rectangle 880" o:spid="_x0000_s1026" style="position:absolute;margin-left:178.25pt;margin-top:-169.6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I7cSOTnAAAAEQEAAA8AAABkcnMvZG93bnJldi54&#13;&#10;bWxMj91Kw0AQhe8F32EZwbt207Rpa5pNkYq1IAg2PsAmOybB/QnZTRr79I5XejMwzHfOnJPtJ6PZ&#13;&#10;iL1vnRWwmEfA0FZOtbYW8FE8z7bAfJBWSe0sCvhGD/v89iaTqXIX+47jOdSMTKxPpYAmhC7l3FcN&#13;&#10;GunnrkNLt0/XGxlo7Wuuenkhc6N5HEVrbmRr6UMjOzw0WH2dByPgcB1P6q0uysK/6s1xcXpp9bAU&#13;&#10;4v5uetrReNwBCziFPwX8dqD8kFOw0g1WeaYFrJKESAGzeBsDIyCO1w9UsSQ02SxXwPOM/2+S/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CO3Ejk5wAAABEBAAAPAAAAAAAAAAAAAAAA&#13;&#10;AIIEAABkcnMvZG93bnJldi54bWxQSwUGAAAAAAQABADzAAAAlgUAAAAA&#13;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62545C45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0754CE64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Марквский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" filled="f" stroked="f" strokeweight=".25pt">
                <v:textbox inset="1pt,1pt,1pt,1pt">
                  <w:txbxContent>
                    <w:p w14:paraId="27B4988A" w14:textId="0754CE64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Марквский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4FB12BEB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кошелька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66nou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4FB12BEB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кошелька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46EFDC3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4C7509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WMhM3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246EFDC3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proofErr w:type="gramStart"/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4C7509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0933BEB9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&#13;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0933BEB9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7997" w14:textId="77777777" w:rsidR="00F63508" w:rsidRDefault="00F63508" w:rsidP="00CC4C24">
      <w:r>
        <w:separator/>
      </w:r>
    </w:p>
  </w:endnote>
  <w:endnote w:type="continuationSeparator" w:id="0">
    <w:p w14:paraId="25E1D894" w14:textId="77777777" w:rsidR="00F63508" w:rsidRDefault="00F63508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71ED1" w14:textId="77777777" w:rsidR="00F63508" w:rsidRDefault="00F63508" w:rsidP="00CC4C24">
      <w:r>
        <w:separator/>
      </w:r>
    </w:p>
  </w:footnote>
  <w:footnote w:type="continuationSeparator" w:id="0">
    <w:p w14:paraId="6872304B" w14:textId="77777777" w:rsidR="00F63508" w:rsidRDefault="00F63508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4" type="#_x0000_t75" style="width:22.4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35D5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32B8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3</cp:revision>
  <cp:lastPrinted>2021-05-29T06:03:00Z</cp:lastPrinted>
  <dcterms:created xsi:type="dcterms:W3CDTF">2021-05-30T19:43:00Z</dcterms:created>
  <dcterms:modified xsi:type="dcterms:W3CDTF">2021-05-30T22:53:00Z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