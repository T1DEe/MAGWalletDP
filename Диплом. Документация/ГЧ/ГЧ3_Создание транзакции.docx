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34B60" w14:textId="67527BD6" w:rsidR="00627F81" w:rsidRPr="00374CFE" w:rsidRDefault="001A42EC" w:rsidP="006066F9">
      <w:pPr>
        <w:pStyle w:val="a1"/>
        <w:tabs>
          <w:tab w:val="left" w:pos="142"/>
        </w:tabs>
        <w:ind w:left="576"/>
        <w:jc w:val="center"/>
        <w:rPr>
          <w:b/>
          <w:lang w:val="ru-RU"/>
        </w:rPr>
      </w:pPr>
      <w:r>
        <w:rPr>
          <w:b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4601F598" wp14:editId="1D93968C">
            <wp:simplePos x="0" y="0"/>
            <wp:positionH relativeFrom="margin">
              <wp:posOffset>1541145</wp:posOffset>
            </wp:positionH>
            <wp:positionV relativeFrom="margin">
              <wp:posOffset>270934</wp:posOffset>
            </wp:positionV>
            <wp:extent cx="11120400" cy="7413600"/>
            <wp:effectExtent l="0" t="0" r="5080" b="381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20400" cy="741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A5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ADC9C88" wp14:editId="4C3FE2C6">
                <wp:simplePos x="0" y="0"/>
                <wp:positionH relativeFrom="column">
                  <wp:posOffset>2265129</wp:posOffset>
                </wp:positionH>
                <wp:positionV relativeFrom="paragraph">
                  <wp:posOffset>-2154236</wp:posOffset>
                </wp:positionV>
                <wp:extent cx="10170000" cy="14119200"/>
                <wp:effectExtent l="6668" t="18732" r="9842" b="9843"/>
                <wp:wrapNone/>
                <wp:docPr id="56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70000" cy="14119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F2D12" id="Rectangle 880" o:spid="_x0000_s1026" style="position:absolute;margin-left:178.35pt;margin-top:-169.6pt;width:800.8pt;height:1111.75pt;rotation:9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" filled="f" strokeweight="2pt"/>
            </w:pict>
          </mc:Fallback>
        </mc:AlternateContent>
      </w:r>
      <w:r w:rsidR="005216F7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1ED6989" wp14:editId="140BB1EB">
                <wp:simplePos x="0" y="0"/>
                <wp:positionH relativeFrom="column">
                  <wp:posOffset>12665476</wp:posOffset>
                </wp:positionH>
                <wp:positionV relativeFrom="paragraph">
                  <wp:posOffset>8788400</wp:posOffset>
                </wp:positionV>
                <wp:extent cx="213047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047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F190C" w14:textId="34234025" w:rsidR="00346C13" w:rsidRPr="00A81599" w:rsidRDefault="00346C13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ED698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6" type="#_x0000_t202" style="position:absolute;left:0;text-align:left;margin-left:997.3pt;margin-top:692pt;width:16.8pt;height:41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" filled="f" stroked="f">
                <v:textbox>
                  <w:txbxContent>
                    <w:p w14:paraId="6BFF190C" w14:textId="34234025" w:rsidR="00346C13" w:rsidRPr="00A81599" w:rsidRDefault="00346C13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1AD9" wp14:editId="5EE00D4A">
                <wp:simplePos x="0" y="0"/>
                <wp:positionH relativeFrom="column">
                  <wp:posOffset>8706485</wp:posOffset>
                </wp:positionH>
                <wp:positionV relativeFrom="paragraph">
                  <wp:posOffset>8957310</wp:posOffset>
                </wp:positionV>
                <wp:extent cx="882650" cy="151765"/>
                <wp:effectExtent l="0" t="0" r="0" b="0"/>
                <wp:wrapNone/>
                <wp:docPr id="59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6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B4988A" w14:textId="1E0844AD" w:rsidR="00A314D7" w:rsidRPr="00136FC4" w:rsidRDefault="00014C37" w:rsidP="00106430">
                            <w:pPr>
                              <w:pStyle w:val="a1"/>
                              <w:jc w:val="left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Марк</w:t>
                            </w:r>
                            <w:r w:rsidR="00B456E3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вский А.Г.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81AD9" id="Rectangle 904" o:spid="_x0000_s1027" style="position:absolute;left:0;text-align:left;margin-left:685.55pt;margin-top:705.3pt;width:69.5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" filled="f" stroked="f" strokeweight=".25pt">
                <v:textbox inset="1pt,1pt,1pt,1pt">
                  <w:txbxContent>
                    <w:p w14:paraId="27B4988A" w14:textId="1E0844AD" w:rsidR="00A314D7" w:rsidRPr="00136FC4" w:rsidRDefault="00014C37" w:rsidP="0010643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Марк</w:t>
                      </w:r>
                      <w:r w:rsidR="00B456E3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о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вский А.Г.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AB21A" wp14:editId="229475C1">
                <wp:simplePos x="0" y="0"/>
                <wp:positionH relativeFrom="column">
                  <wp:posOffset>8321040</wp:posOffset>
                </wp:positionH>
                <wp:positionV relativeFrom="paragraph">
                  <wp:posOffset>8785225</wp:posOffset>
                </wp:positionV>
                <wp:extent cx="0" cy="172085"/>
                <wp:effectExtent l="0" t="0" r="0" b="0"/>
                <wp:wrapNone/>
                <wp:docPr id="58" name="AutoShape 9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0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D7C8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60" o:spid="_x0000_s1026" type="#_x0000_t32" style="position:absolute;margin-left:655.2pt;margin-top:691.75pt;width:0;height:1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" strokeweight="1.5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DDC3C" wp14:editId="42E29325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5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237688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DDC3C" id="Rectangle 923" o:spid="_x0000_s1028" style="position:absolute;left:0;text-align:left;margin-left:1047.85pt;margin-top:732.95pt;width:37.35pt;height:11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" filled="f" stroked="f" strokeweight=".25pt">
                <v:textbox inset="1pt,1pt,1pt,1pt">
                  <w:txbxContent>
                    <w:p w14:paraId="55237688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332107">
                        <w:rPr>
                          <w:rFonts w:ascii="Times New Roman" w:hAnsi="Times New Roman"/>
                          <w:iCs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DA6A091" wp14:editId="70CE7DC9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4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02D601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A091" id="Rectangle 894" o:spid="_x0000_s1029" style="position:absolute;left:0;text-align:left;margin-left:992.05pt;margin-top:732.95pt;width:24.55pt;height:11.9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" filled="f" stroked="f" strokeweight=".25pt">
                <v:textbox inset="1pt,1pt,1pt,1pt">
                  <w:txbxContent>
                    <w:p w14:paraId="7602D601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proofErr w:type="spellStart"/>
                      <w:r w:rsidRPr="00332107">
                        <w:rPr>
                          <w:rFonts w:ascii="Times New Roman" w:hAnsi="Times New Roman"/>
                          <w:iCs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AD26A" wp14:editId="406A0E7C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3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0AB45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AD26A" id="Rectangle 934" o:spid="_x0000_s1029" style="position:absolute;left:0;text-align:left;margin-left:685.55pt;margin-top:745.8pt;width:65.15pt;height:11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" filled="f" stroked="f" strokeweight=".25pt">
                <v:textbox inset="1pt,1pt,1pt,1pt">
                  <w:txbxContent>
                    <w:p w14:paraId="4B0AB45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16EA2D" wp14:editId="66D6B262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2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DC2518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16EA2D" id="Rectangle 933" o:spid="_x0000_s1030" style="position:absolute;left:0;text-align:left;margin-left:629.15pt;margin-top:745.8pt;width:53.85pt;height:1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" filled="f" stroked="f" strokeweight=".25pt">
                <v:textbox inset="1pt,1pt,1pt,1pt">
                  <w:txbxContent>
                    <w:p w14:paraId="67DC2518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2286A2" wp14:editId="401FD583">
                <wp:simplePos x="0" y="0"/>
                <wp:positionH relativeFrom="column">
                  <wp:posOffset>8706485</wp:posOffset>
                </wp:positionH>
                <wp:positionV relativeFrom="paragraph">
                  <wp:posOffset>9822815</wp:posOffset>
                </wp:positionV>
                <wp:extent cx="827405" cy="151765"/>
                <wp:effectExtent l="0" t="0" r="0" b="0"/>
                <wp:wrapNone/>
                <wp:docPr id="51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AF82E5" w14:textId="77777777" w:rsidR="00A314D7" w:rsidRPr="00627B06" w:rsidRDefault="00833ADE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Н.В</w:t>
                            </w:r>
                            <w:r w:rsidR="00A314D7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286A2" id="Rectangle 916" o:spid="_x0000_s1031" style="position:absolute;left:0;text-align:left;margin-left:685.55pt;margin-top:773.45pt;width:65.15pt;height:11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" filled="f" stroked="f" strokeweight=".25pt">
                <v:textbox inset="1pt,1pt,1pt,1pt">
                  <w:txbxContent>
                    <w:p w14:paraId="13AF82E5" w14:textId="77777777" w:rsidR="00A314D7" w:rsidRPr="00627B06" w:rsidRDefault="00833ADE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Н.В</w:t>
                      </w:r>
                      <w:r w:rsidR="00A314D7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3B6DE" wp14:editId="712F13AA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0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6B67F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3B6DE" id="Rectangle 915" o:spid="_x0000_s1032" style="position:absolute;left:0;text-align:left;margin-left:629.15pt;margin-top:773.45pt;width:53.85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" filled="f" stroked="f" strokeweight=".25pt">
                <v:textbox inset="1pt,1pt,1pt,1pt">
                  <w:txbxContent>
                    <w:p w14:paraId="7BB6B67F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DB1719" wp14:editId="0A4A97A2">
                <wp:simplePos x="0" y="0"/>
                <wp:positionH relativeFrom="column">
                  <wp:posOffset>8706485</wp:posOffset>
                </wp:positionH>
                <wp:positionV relativeFrom="paragraph">
                  <wp:posOffset>9653270</wp:posOffset>
                </wp:positionV>
                <wp:extent cx="827405" cy="151765"/>
                <wp:effectExtent l="0" t="0" r="0" b="0"/>
                <wp:wrapNone/>
                <wp:docPr id="49" name="Rectangle 9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412F0C" w14:textId="77777777" w:rsidR="00A314D7" w:rsidRPr="00627B06" w:rsidRDefault="00374CFE" w:rsidP="000445C9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pacing w:val="-4"/>
                                <w:sz w:val="18"/>
                                <w:lang w:val="ru-RU"/>
                              </w:rPr>
                              <w:t>Рыжанкова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А.С.</w:t>
                            </w:r>
                          </w:p>
                          <w:p w14:paraId="6AB68EDD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B1719" id="Rectangle 913" o:spid="_x0000_s1033" style="position:absolute;left:0;text-align:left;margin-left:685.55pt;margin-top:760.1pt;width:65.15pt;height:1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" filled="f" stroked="f" strokeweight=".25pt">
                <v:textbox inset="1pt,1pt,1pt,1pt">
                  <w:txbxContent>
                    <w:p w14:paraId="07412F0C" w14:textId="77777777" w:rsidR="00A314D7" w:rsidRPr="00627B06" w:rsidRDefault="00374CFE" w:rsidP="000445C9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pacing w:val="-4"/>
                          <w:sz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А.С.</w:t>
                      </w:r>
                    </w:p>
                    <w:p w14:paraId="6AB68EDD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11F99D" wp14:editId="11E75437">
                <wp:simplePos x="0" y="0"/>
                <wp:positionH relativeFrom="column">
                  <wp:posOffset>7990205</wp:posOffset>
                </wp:positionH>
                <wp:positionV relativeFrom="paragraph">
                  <wp:posOffset>9653270</wp:posOffset>
                </wp:positionV>
                <wp:extent cx="683895" cy="151765"/>
                <wp:effectExtent l="0" t="0" r="0" b="0"/>
                <wp:wrapNone/>
                <wp:docPr id="48" name="Rectangle 9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ABE8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87576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1F99D" id="Rectangle 912" o:spid="_x0000_s1034" style="position:absolute;left:0;text-align:left;margin-left:629.15pt;margin-top:760.1pt;width:53.85pt;height:1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" filled="f" stroked="f" strokeweight=".25pt">
                <v:textbox inset="1pt,1pt,1pt,1pt">
                  <w:txbxContent>
                    <w:p w14:paraId="50ABE8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87576F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1EC95" wp14:editId="0D753A3F">
                <wp:simplePos x="0" y="0"/>
                <wp:positionH relativeFrom="column">
                  <wp:posOffset>8706485</wp:posOffset>
                </wp:positionH>
                <wp:positionV relativeFrom="paragraph">
                  <wp:posOffset>9300210</wp:posOffset>
                </wp:positionV>
                <wp:extent cx="827405" cy="151765"/>
                <wp:effectExtent l="0" t="0" r="0" b="0"/>
                <wp:wrapNone/>
                <wp:docPr id="47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E9B2DB" w14:textId="7FD775F2" w:rsidR="00136FC4" w:rsidRPr="00136FC4" w:rsidRDefault="00014C37" w:rsidP="00136FC4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А.В</w:t>
                            </w:r>
                          </w:p>
                          <w:p w14:paraId="627F333B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44DD36B3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A1EC95" id="Rectangle 910" o:spid="_x0000_s1035" style="position:absolute;left:0;text-align:left;margin-left:685.55pt;margin-top:732.3pt;width:65.15pt;height:11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" filled="f" stroked="f" strokeweight=".25pt">
                <v:textbox inset="1pt,1pt,1pt,1pt">
                  <w:txbxContent>
                    <w:p w14:paraId="2AE9B2DB" w14:textId="7FD775F2" w:rsidR="00136FC4" w:rsidRPr="00136FC4" w:rsidRDefault="00014C37" w:rsidP="00136FC4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А.В</w:t>
                      </w:r>
                    </w:p>
                    <w:p w14:paraId="627F333B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44DD36B3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FDBD03" wp14:editId="63918BC4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6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84BA22" w14:textId="77777777" w:rsidR="00A314D7" w:rsidRPr="00374CFE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Консульт</w:t>
                            </w:r>
                            <w:proofErr w:type="spellEnd"/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DBD03" id="Rectangle 909" o:spid="_x0000_s1036" style="position:absolute;left:0;text-align:left;margin-left:629.15pt;margin-top:732.3pt;width:53.85pt;height:1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" filled="f" stroked="f" strokeweight=".25pt">
                <v:textbox inset="1pt,1pt,1pt,1pt">
                  <w:txbxContent>
                    <w:p w14:paraId="0884BA22" w14:textId="77777777" w:rsidR="00A314D7" w:rsidRPr="00374CFE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 </w:t>
                      </w:r>
                      <w:proofErr w:type="spellStart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Консульт</w:t>
                      </w:r>
                      <w:proofErr w:type="spellEnd"/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48EE5D" wp14:editId="319AFD0A">
                <wp:simplePos x="0" y="0"/>
                <wp:positionH relativeFrom="column">
                  <wp:posOffset>8706485</wp:posOffset>
                </wp:positionH>
                <wp:positionV relativeFrom="paragraph">
                  <wp:posOffset>9128760</wp:posOffset>
                </wp:positionV>
                <wp:extent cx="827405" cy="151765"/>
                <wp:effectExtent l="0" t="0" r="0" b="0"/>
                <wp:wrapNone/>
                <wp:docPr id="45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21BF1A" w14:textId="2746C759" w:rsidR="00A314D7" w:rsidRPr="00136FC4" w:rsidRDefault="00014C3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Годун</w:t>
                            </w:r>
                            <w:proofErr w:type="spellEnd"/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А</w:t>
                            </w:r>
                            <w:r w:rsidR="0092453A"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В</w:t>
                            </w:r>
                            <w:r w:rsidR="00374CFE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28ACF8C7" w14:textId="77777777" w:rsidR="00A314D7" w:rsidRPr="00627B06" w:rsidRDefault="00A314D7" w:rsidP="00FE157A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ED0A3D7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48EE5D" id="Rectangle 907" o:spid="_x0000_s1037" style="position:absolute;left:0;text-align:left;margin-left:685.55pt;margin-top:718.8pt;width:65.15pt;height:11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" filled="f" stroked="f" strokeweight=".25pt">
                <v:textbox inset="1pt,1pt,1pt,1pt">
                  <w:txbxContent>
                    <w:p w14:paraId="0B21BF1A" w14:textId="2746C759" w:rsidR="00A314D7" w:rsidRPr="00136FC4" w:rsidRDefault="00014C3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Годун</w:t>
                      </w:r>
                      <w:proofErr w:type="spellEnd"/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А</w:t>
                      </w:r>
                      <w:r w:rsidR="0092453A"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В</w:t>
                      </w:r>
                      <w:r w:rsidR="00374CFE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28ACF8C7" w14:textId="77777777" w:rsidR="00A314D7" w:rsidRPr="00627B06" w:rsidRDefault="00A314D7" w:rsidP="00FE157A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ED0A3D7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D2A32" wp14:editId="077BB74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4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5D5EB1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374CFE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</w:t>
                            </w:r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D2A32" id="Rectangle 906" o:spid="_x0000_s1038" style="position:absolute;left:0;text-align:left;margin-left:629.15pt;margin-top:718.8pt;width:53.85pt;height:1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" filled="f" stroked="f" strokeweight=".25pt">
                <v:textbox inset="1pt,1pt,1pt,1pt">
                  <w:txbxContent>
                    <w:p w14:paraId="6F5D5EB1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374CFE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</w:t>
                      </w:r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93C9" wp14:editId="0B775DCF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3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29443C" w14:textId="77777777" w:rsidR="00A314D7" w:rsidRPr="0087576F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93C9" id="Rectangle 903" o:spid="_x0000_s1039" style="position:absolute;left:0;text-align:left;margin-left:629.15pt;margin-top:705.3pt;width:53.85pt;height:11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" filled="f" stroked="f" strokeweight=".25pt">
                <v:textbox inset="1pt,1pt,1pt,1pt">
                  <w:txbxContent>
                    <w:p w14:paraId="5429443C" w14:textId="77777777" w:rsidR="00A314D7" w:rsidRPr="0087576F" w:rsidRDefault="00A314D7" w:rsidP="00627F81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A54C4" wp14:editId="7A592D3B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2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2E3729" w14:textId="77777777" w:rsidR="00A314D7" w:rsidRPr="00627B06" w:rsidRDefault="00A314D7" w:rsidP="00627F81">
                            <w:pPr>
                              <w:pStyle w:val="Header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2007092C" w14:textId="77777777" w:rsidR="00A314D7" w:rsidRPr="00627B06" w:rsidRDefault="00A314D7" w:rsidP="00627F81">
                            <w:pPr>
                              <w:pStyle w:val="Head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CA54C4" id="Rectangle 941" o:spid="_x0000_s1040" style="position:absolute;left:0;text-align:left;margin-left:1073.5pt;margin-top:705.15pt;width:58.9pt;height:1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" filled="f" stroked="f" strokeweight=".25pt">
                <v:textbox inset="1pt,1pt,1pt,1pt">
                  <w:txbxContent>
                    <w:p w14:paraId="782E3729" w14:textId="77777777" w:rsidR="00A314D7" w:rsidRPr="00627B06" w:rsidRDefault="00A314D7" w:rsidP="00627F81">
                      <w:pPr>
                        <w:pStyle w:val="Header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2007092C" w14:textId="77777777" w:rsidR="00A314D7" w:rsidRPr="00627B06" w:rsidRDefault="00A314D7" w:rsidP="00627F81">
                      <w:pPr>
                        <w:pStyle w:val="Head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22DFBB" wp14:editId="6AEE8567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1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9E82D4" w14:textId="77777777" w:rsidR="00A314D7" w:rsidRPr="00627B06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2DFBB" id="Rectangle 940" o:spid="_x0000_s1041" style="position:absolute;left:0;text-align:left;margin-left:1031.8pt;margin-top:705.15pt;width:37.3pt;height:1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" filled="f" stroked="f" strokeweight=".25pt">
                <v:textbox inset="1pt,1pt,1pt,1pt">
                  <w:txbxContent>
                    <w:p w14:paraId="5D9E82D4" w14:textId="77777777" w:rsidR="00A314D7" w:rsidRPr="00627B06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EE04CB" wp14:editId="3DAFB2AA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0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BA7366" w14:textId="77777777" w:rsidR="00A314D7" w:rsidRPr="00627B06" w:rsidRDefault="00A314D7" w:rsidP="00627F81">
                            <w:pPr>
                              <w:pStyle w:val="a1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04CB" id="Rectangle 939" o:spid="_x0000_s1042" style="position:absolute;left:0;text-align:left;margin-left:824.9pt;margin-top:748.5pt;width:159.2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" filled="f" stroked="f" strokeweight=".25pt">
                <v:textbox inset="1pt,1pt,1pt,1pt">
                  <w:txbxContent>
                    <w:p w14:paraId="22BA7366" w14:textId="77777777" w:rsidR="00A314D7" w:rsidRPr="00627B06" w:rsidRDefault="00A314D7" w:rsidP="00627F81">
                      <w:pPr>
                        <w:pStyle w:val="a1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A9CF7" wp14:editId="276129B5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39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DC3BD" id="Line 9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7290" wp14:editId="558FBB47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8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2F0E54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A47290" id="Rectangle 937" o:spid="_x0000_s1044" style="position:absolute;left:0;text-align:left;margin-left:1073.5pt;margin-top:678.4pt;width:58.9pt;height:1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" filled="f" stroked="f" strokeweight=".25pt">
                <v:textbox inset="1pt,1pt,1pt,1pt">
                  <w:txbxContent>
                    <w:p w14:paraId="592F0E54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332107">
                        <w:rPr>
                          <w:rFonts w:ascii="Times New Roman" w:hAnsi="Times New Roman"/>
                          <w:iCs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BFF6A" wp14:editId="01B2A507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7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1510AEF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BFF6A" id="Rectangle 936" o:spid="_x0000_s1045" style="position:absolute;left:0;text-align:left;margin-left:1031.8pt;margin-top:678.4pt;width:37.3pt;height:1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" filled="f" stroked="f" strokeweight=".25pt">
                <v:textbox inset="1pt,1pt,1pt,1pt">
                  <w:txbxContent>
                    <w:p w14:paraId="71510AEF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332107">
                        <w:rPr>
                          <w:rFonts w:ascii="Times New Roman" w:hAnsi="Times New Roman"/>
                          <w:iCs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25E25" wp14:editId="4411A59F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6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B891F4" id="Line 9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2AD12" wp14:editId="26019B78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5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C3901" id="Line 93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680A8" wp14:editId="35F88A96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4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21706" id="Line 93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25CE9" wp14:editId="366C00ED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3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3612C" id="Line 92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3331A" wp14:editId="3B8BD66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2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054A" id="Line 92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&#13;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7232" wp14:editId="282FF20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1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D8BF23D" w14:textId="7907D2C6" w:rsidR="00A314D7" w:rsidRPr="00D01384" w:rsidRDefault="00014C3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74417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BC65E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49, 2021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C7232" id="Rectangle 927" o:spid="_x0000_s1045" style="position:absolute;left:0;text-align:left;margin-left:990pt;margin-top:756.45pt;width:142pt;height:1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" filled="f" stroked="f" strokeweight=".25pt">
                <v:textbox inset="1pt,1pt,1pt,1pt">
                  <w:txbxContent>
                    <w:p w14:paraId="3D8BF23D" w14:textId="7907D2C6" w:rsidR="00A314D7" w:rsidRPr="00D01384" w:rsidRDefault="00014C3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74417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BC65E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49, 2021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95A47C" wp14:editId="0206454D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0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94611" id="Line 9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3E4FD" wp14:editId="69311C37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29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0F2AA" id="Line 9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04A3BE" wp14:editId="4FDB2BC6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8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D9813E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3BE" id="Rectangle 924" o:spid="_x0000_s1047" style="position:absolute;left:0;text-align:left;margin-left:1081.45pt;margin-top:732.95pt;width:39.25pt;height:11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" filled="f" stroked="f" strokeweight=".25pt">
                <v:textbox inset="1pt,1pt,1pt,1pt">
                  <w:txbxContent>
                    <w:p w14:paraId="64D9813E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33210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C0A5DBB" wp14:editId="4465FF4E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7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71E58E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proofErr w:type="spellStart"/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A5DBB" id="Rectangle 922" o:spid="_x0000_s1048" style="position:absolute;left:0;text-align:left;margin-left:990pt;margin-top:678.4pt;width:37.35pt;height:11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" filled="f" stroked="f" strokeweight=".25pt">
                <v:textbox inset="1pt,1pt,1pt,1pt">
                  <w:txbxContent>
                    <w:p w14:paraId="4271E58E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332107">
                        <w:rPr>
                          <w:rFonts w:ascii="Times New Roman" w:hAnsi="Times New Roman"/>
                          <w:iCs/>
                          <w:sz w:val="18"/>
                        </w:rPr>
                        <w:t>Лит</w:t>
                      </w:r>
                      <w:proofErr w:type="spellEnd"/>
                      <w:r w:rsidRPr="00332107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BAA121" wp14:editId="34DA4D97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6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57CF7D" id="Line 92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C452CC" wp14:editId="492FAAEE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5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D1E1C" id="Line 92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4A90D7E" wp14:editId="30A96FA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4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4B982" id="Line 91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47742C9" wp14:editId="582FAB6A">
                <wp:simplePos x="0" y="0"/>
                <wp:positionH relativeFrom="column">
                  <wp:posOffset>10476230</wp:posOffset>
                </wp:positionH>
                <wp:positionV relativeFrom="paragraph">
                  <wp:posOffset>8637905</wp:posOffset>
                </wp:positionV>
                <wp:extent cx="2022475" cy="789940"/>
                <wp:effectExtent l="0" t="0" r="0" b="0"/>
                <wp:wrapNone/>
                <wp:docPr id="23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EC3A3" w14:textId="77777777" w:rsidR="0092453A" w:rsidRDefault="0092453A" w:rsidP="0092453A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bookmarkStart w:id="0" w:name="OLE_LINK7"/>
                            <w:bookmarkStart w:id="1" w:name="OLE_LINK8"/>
                            <w:bookmarkStart w:id="2" w:name="_Hlk73310061"/>
                          </w:p>
                          <w:p w14:paraId="0E9682F1" w14:textId="53870FD2" w:rsidR="00637F1A" w:rsidRPr="006272A5" w:rsidRDefault="009B194D" w:rsidP="006066F9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процесса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535D56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создания </w:t>
                            </w:r>
                            <w:r w:rsid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Bitcoin</w:t>
                            </w:r>
                            <w:r w:rsidR="00014C37" w:rsidRPr="00014C37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bookmarkEnd w:id="0"/>
                            <w:bookmarkEnd w:id="1"/>
                            <w:bookmarkEnd w:id="2"/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транзакции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742C9" id="Rectangle 918" o:spid="_x0000_s1049" style="position:absolute;left:0;text-align:left;margin-left:824.9pt;margin-top:680.15pt;width:159.25pt;height:62.2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" filled="f" stroked="f" strokeweight=".25pt">
                <v:textbox inset="1pt,1pt,1pt,1pt">
                  <w:txbxContent>
                    <w:p w14:paraId="224EC3A3" w14:textId="77777777" w:rsidR="0092453A" w:rsidRDefault="0092453A" w:rsidP="0092453A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bookmarkStart w:id="3" w:name="OLE_LINK7"/>
                      <w:bookmarkStart w:id="4" w:name="OLE_LINK8"/>
                      <w:bookmarkStart w:id="5" w:name="_Hlk73310061"/>
                    </w:p>
                    <w:p w14:paraId="0E9682F1" w14:textId="53870FD2" w:rsidR="00637F1A" w:rsidRPr="006272A5" w:rsidRDefault="009B194D" w:rsidP="006066F9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процесса</w:t>
                      </w: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535D56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создания </w:t>
                      </w:r>
                      <w:r w:rsidR="00014C37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Bitcoin</w:t>
                      </w:r>
                      <w:r w:rsidR="00014C37" w:rsidRPr="00014C37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bookmarkEnd w:id="3"/>
                      <w:bookmarkEnd w:id="4"/>
                      <w:bookmarkEnd w:id="5"/>
                      <w:r w:rsidR="006272A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транзакции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E49F2B5" wp14:editId="33B6D7DD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2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1BD4E" id="Line 91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5F0F3DB" wp14:editId="3DA5A4AD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1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565F" id="Line 90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7C7D3D5" wp14:editId="45DFBDDF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0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8AAFE" id="Line 90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816397F" wp14:editId="37BF0C8B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19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EF832" id="Line 89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7A86992" wp14:editId="6D6F4C3A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8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A6B0A2" id="Line 89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2E6D4DE" wp14:editId="26E1C1C3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7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E786E" id="Line 89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80FF6B" wp14:editId="48CD0414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6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0D3333" w14:textId="0D2CF55E" w:rsidR="00A314D7" w:rsidRPr="00374CFE" w:rsidRDefault="00374CFE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0</w:t>
                            </w:r>
                            <w:r w:rsidR="00D03204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5</w:t>
                            </w:r>
                            <w:r w:rsidR="0092453A" w:rsidRPr="004C7509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.0</w:t>
                            </w:r>
                            <w:r w:rsidR="006272A5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3</w:t>
                            </w:r>
                            <w:r w:rsidR="005216F7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106430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80FF6B" id="Rectangle 896" o:spid="_x0000_s1050" style="position:absolute;left:0;text-align:left;margin-left:823.9pt;margin-top:647.65pt;width:307.8pt;height:18.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" filled="f" stroked="f" strokeweight=".25pt">
                <v:textbox inset="1pt,1pt,1pt,1pt">
                  <w:txbxContent>
                    <w:p w14:paraId="490D3333" w14:textId="0D2CF55E" w:rsidR="00A314D7" w:rsidRPr="00374CFE" w:rsidRDefault="00374CFE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0</w:t>
                      </w:r>
                      <w:r w:rsidR="00D03204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5</w:t>
                      </w:r>
                      <w:r w:rsidR="0092453A" w:rsidRPr="004C7509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.0</w:t>
                      </w:r>
                      <w:r w:rsidR="006272A5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3</w:t>
                      </w:r>
                      <w:r w:rsidR="005216F7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 xml:space="preserve"> </w:t>
                      </w:r>
                      <w:r w:rsidR="00106430">
                        <w:rPr>
                          <w:rFonts w:ascii="Times New Roman" w:hAnsi="Times New Roman"/>
                          <w:sz w:val="24"/>
                          <w:szCs w:val="28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BD3A39C" wp14:editId="488E220B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5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B4A845" w14:textId="77777777" w:rsidR="00A314D7" w:rsidRPr="00332107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33210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3A39C" id="Rectangle 895" o:spid="_x0000_s1051" style="position:absolute;left:0;text-align:left;margin-left:1013.1pt;margin-top:732.9pt;width:28.9pt;height:1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" filled="f" stroked="f" strokeweight=".25pt">
                <v:textbox inset="1pt,1pt,1pt,1pt">
                  <w:txbxContent>
                    <w:p w14:paraId="24B4A845" w14:textId="77777777" w:rsidR="00A314D7" w:rsidRPr="00332107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33210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386C43" wp14:editId="5B49148F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4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3AE063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86C43" id="Rectangle 893" o:spid="_x0000_s1051" style="position:absolute;left:0;text-align:left;margin-left:795.35pt;margin-top:691.8pt;width:25.3pt;height:11.9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" filled="f" stroked="f" strokeweight=".25pt">
                <v:textbox inset="1pt,1pt,1pt,1pt">
                  <w:txbxContent>
                    <w:p w14:paraId="693AE063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C9E4951" wp14:editId="4DABAABB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3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E1690D" w14:textId="77777777" w:rsidR="00A314D7" w:rsidRPr="00374CFE" w:rsidRDefault="00A314D7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374CFE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E4951" id="Rectangle 892" o:spid="_x0000_s1052" style="position:absolute;left:0;text-align:left;margin-left:754.3pt;margin-top:691.8pt;width:38.85pt;height:11.9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" filled="f" stroked="f" strokeweight=".25pt">
                <v:textbox inset="1pt,1pt,1pt,1pt">
                  <w:txbxContent>
                    <w:p w14:paraId="4BE1690D" w14:textId="77777777" w:rsidR="00A314D7" w:rsidRPr="00374CFE" w:rsidRDefault="00A314D7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374CF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F6F6F61" wp14:editId="300CD64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2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C91645" w14:textId="77777777" w:rsidR="00A314D7" w:rsidRPr="00374CFE" w:rsidRDefault="0087576F" w:rsidP="00627F81">
                            <w:pPr>
                              <w:pStyle w:val="a1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74CFE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F6F61" id="Rectangle 891" o:spid="_x0000_s1053" style="position:absolute;left:0;text-align:left;margin-left:685.55pt;margin-top:691.8pt;width:65.15pt;height:11.9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" filled="f" stroked="f" strokeweight=".25pt">
                <v:textbox inset="1pt,1pt,1pt,1pt">
                  <w:txbxContent>
                    <w:p w14:paraId="79C91645" w14:textId="77777777" w:rsidR="00A314D7" w:rsidRPr="00374CFE" w:rsidRDefault="0087576F" w:rsidP="00627F81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74CFE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110DCF6" wp14:editId="4711DA99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78B66" id="Line 88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F9CBF8" wp14:editId="17578096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78D95" id="Line 887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4012B3A6" wp14:editId="43C055E6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4ADE7" id="Line 88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82B6E1" wp14:editId="4E1078FD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0A626" id="Line 88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9AEABD5" wp14:editId="3D698A0A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6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66988" id="Line 884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/qSywEAAHwDAAAOAAAAZHJzL2Uyb0RvYy54bWysU01v2zAMvQ/YfxB0X2xnbZ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D02D8E6" wp14:editId="2BF93D2F">
                <wp:simplePos x="0" y="0"/>
                <wp:positionH relativeFrom="column">
                  <wp:posOffset>8680450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1C1E37" id="Line 883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3.5pt,636.85pt" to="683.5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147FD8B" wp14:editId="0C30D308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D58C5" id="Line 88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" strokeweight="2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D69F6D" wp14:editId="58972CE1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9246AF" id="Line 94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" strokeweight="1pt"/>
            </w:pict>
          </mc:Fallback>
        </mc:AlternateContent>
      </w:r>
      <w:r w:rsidR="00394284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1AF0205" wp14:editId="492F5924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DB3D1" id="Line 94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" strokeweight="2pt"/>
            </w:pict>
          </mc:Fallback>
        </mc:AlternateContent>
      </w:r>
      <w:r w:rsidR="006272A5">
        <w:rPr>
          <w:b/>
          <w:lang w:val="ru-RU"/>
        </w:rPr>
        <w:tab/>
      </w:r>
    </w:p>
    <w:sectPr w:rsidR="00627F81" w:rsidRPr="00374CFE" w:rsidSect="00837D6B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EC3B3" w14:textId="77777777" w:rsidR="008D3401" w:rsidRDefault="008D3401" w:rsidP="00CC4C24">
      <w:r>
        <w:separator/>
      </w:r>
    </w:p>
  </w:endnote>
  <w:endnote w:type="continuationSeparator" w:id="0">
    <w:p w14:paraId="244A4AFF" w14:textId="77777777" w:rsidR="008D3401" w:rsidRDefault="008D3401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9D105" w14:textId="77777777" w:rsidR="008D3401" w:rsidRDefault="008D3401" w:rsidP="00CC4C24">
      <w:r>
        <w:separator/>
      </w:r>
    </w:p>
  </w:footnote>
  <w:footnote w:type="continuationSeparator" w:id="0">
    <w:p w14:paraId="06D4112D" w14:textId="77777777" w:rsidR="008D3401" w:rsidRDefault="008D3401" w:rsidP="00CC4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6381A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22.5pt;height:11.8pt" o:bullet="t">
        <v:imagedata r:id="rId1" o:title=""/>
      </v:shape>
    </w:pict>
  </w:numPicBullet>
  <w:abstractNum w:abstractNumId="0" w15:restartNumberingAfterBreak="0">
    <w:nsid w:val="4CB32698"/>
    <w:multiLevelType w:val="hybridMultilevel"/>
    <w:tmpl w:val="ABB8409C"/>
    <w:lvl w:ilvl="0" w:tplc="22C06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C899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440A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EA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8036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8CEE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0C8B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184A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F873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4C37"/>
    <w:rsid w:val="000445C9"/>
    <w:rsid w:val="000622EF"/>
    <w:rsid w:val="00073968"/>
    <w:rsid w:val="000A4242"/>
    <w:rsid w:val="000F7BD0"/>
    <w:rsid w:val="001002F1"/>
    <w:rsid w:val="00106430"/>
    <w:rsid w:val="00136FC4"/>
    <w:rsid w:val="00146697"/>
    <w:rsid w:val="00152A8D"/>
    <w:rsid w:val="001659B3"/>
    <w:rsid w:val="00167D29"/>
    <w:rsid w:val="00175EC9"/>
    <w:rsid w:val="0019047C"/>
    <w:rsid w:val="001A42EC"/>
    <w:rsid w:val="001C1104"/>
    <w:rsid w:val="001D133A"/>
    <w:rsid w:val="001D3D7F"/>
    <w:rsid w:val="001D6B8F"/>
    <w:rsid w:val="001D75C0"/>
    <w:rsid w:val="001F7270"/>
    <w:rsid w:val="00204111"/>
    <w:rsid w:val="00224E6D"/>
    <w:rsid w:val="002A56A9"/>
    <w:rsid w:val="00304FFC"/>
    <w:rsid w:val="003159CE"/>
    <w:rsid w:val="00315A10"/>
    <w:rsid w:val="00332107"/>
    <w:rsid w:val="003464E5"/>
    <w:rsid w:val="00346C13"/>
    <w:rsid w:val="00352966"/>
    <w:rsid w:val="0035372C"/>
    <w:rsid w:val="00374CFE"/>
    <w:rsid w:val="00394284"/>
    <w:rsid w:val="003A20BD"/>
    <w:rsid w:val="003E64AF"/>
    <w:rsid w:val="003F2DC2"/>
    <w:rsid w:val="003F5F46"/>
    <w:rsid w:val="00427B90"/>
    <w:rsid w:val="0044021A"/>
    <w:rsid w:val="004829D9"/>
    <w:rsid w:val="004B603F"/>
    <w:rsid w:val="004C7509"/>
    <w:rsid w:val="004F7AD2"/>
    <w:rsid w:val="00502CE6"/>
    <w:rsid w:val="005216F7"/>
    <w:rsid w:val="00535D56"/>
    <w:rsid w:val="005617DF"/>
    <w:rsid w:val="005648FF"/>
    <w:rsid w:val="0057398B"/>
    <w:rsid w:val="005D7FE7"/>
    <w:rsid w:val="006066F9"/>
    <w:rsid w:val="006272A5"/>
    <w:rsid w:val="00627B06"/>
    <w:rsid w:val="00627F81"/>
    <w:rsid w:val="00637F1A"/>
    <w:rsid w:val="00645D25"/>
    <w:rsid w:val="0064614C"/>
    <w:rsid w:val="0069370D"/>
    <w:rsid w:val="006A5809"/>
    <w:rsid w:val="006B29CD"/>
    <w:rsid w:val="006C5569"/>
    <w:rsid w:val="006D4EFF"/>
    <w:rsid w:val="006D721E"/>
    <w:rsid w:val="00700B31"/>
    <w:rsid w:val="00725059"/>
    <w:rsid w:val="007363C6"/>
    <w:rsid w:val="00750EF6"/>
    <w:rsid w:val="0076246A"/>
    <w:rsid w:val="0077753F"/>
    <w:rsid w:val="00785035"/>
    <w:rsid w:val="007856E8"/>
    <w:rsid w:val="007946A9"/>
    <w:rsid w:val="007E6A64"/>
    <w:rsid w:val="00816C12"/>
    <w:rsid w:val="00833ADE"/>
    <w:rsid w:val="00837D6B"/>
    <w:rsid w:val="008536AF"/>
    <w:rsid w:val="00862BDD"/>
    <w:rsid w:val="0087576F"/>
    <w:rsid w:val="00881FCF"/>
    <w:rsid w:val="00884079"/>
    <w:rsid w:val="008866B5"/>
    <w:rsid w:val="008912AB"/>
    <w:rsid w:val="00896151"/>
    <w:rsid w:val="008D3401"/>
    <w:rsid w:val="008D4A4E"/>
    <w:rsid w:val="0092453A"/>
    <w:rsid w:val="00937430"/>
    <w:rsid w:val="0094447A"/>
    <w:rsid w:val="00990457"/>
    <w:rsid w:val="009B194D"/>
    <w:rsid w:val="009C30B3"/>
    <w:rsid w:val="009E3B15"/>
    <w:rsid w:val="00A11AA8"/>
    <w:rsid w:val="00A15230"/>
    <w:rsid w:val="00A27A0C"/>
    <w:rsid w:val="00A314D7"/>
    <w:rsid w:val="00A4117E"/>
    <w:rsid w:val="00A44B16"/>
    <w:rsid w:val="00A73D75"/>
    <w:rsid w:val="00A81599"/>
    <w:rsid w:val="00A8726A"/>
    <w:rsid w:val="00AA7564"/>
    <w:rsid w:val="00AF32B8"/>
    <w:rsid w:val="00AF50EA"/>
    <w:rsid w:val="00AF52BA"/>
    <w:rsid w:val="00B455BF"/>
    <w:rsid w:val="00B456E3"/>
    <w:rsid w:val="00B45D0A"/>
    <w:rsid w:val="00B902A3"/>
    <w:rsid w:val="00B94635"/>
    <w:rsid w:val="00BA623E"/>
    <w:rsid w:val="00BB0D7D"/>
    <w:rsid w:val="00C10166"/>
    <w:rsid w:val="00C311EA"/>
    <w:rsid w:val="00C37C38"/>
    <w:rsid w:val="00C5361E"/>
    <w:rsid w:val="00C61F85"/>
    <w:rsid w:val="00C6669C"/>
    <w:rsid w:val="00C76C81"/>
    <w:rsid w:val="00C7746C"/>
    <w:rsid w:val="00CA5FF2"/>
    <w:rsid w:val="00CB29E6"/>
    <w:rsid w:val="00CC4C24"/>
    <w:rsid w:val="00D01384"/>
    <w:rsid w:val="00D03204"/>
    <w:rsid w:val="00D61512"/>
    <w:rsid w:val="00D97D7C"/>
    <w:rsid w:val="00DE5E07"/>
    <w:rsid w:val="00E01A92"/>
    <w:rsid w:val="00E06A6A"/>
    <w:rsid w:val="00F314BD"/>
    <w:rsid w:val="00F45F6C"/>
    <w:rsid w:val="00F5617C"/>
    <w:rsid w:val="00F63508"/>
    <w:rsid w:val="00F77BAA"/>
    <w:rsid w:val="00F90D88"/>
    <w:rsid w:val="00FB57D4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AA723E6"/>
  <w14:defaultImageDpi w14:val="32767"/>
  <w15:chartTrackingRefBased/>
  <w15:docId w15:val="{4044787C-0067-4FF5-9167-A0E0DFB1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F77BAA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B3602-7BAA-4BC8-968C-55B0DF59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40</TotalTime>
  <Pages>1</Pages>
  <Words>7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Office User</cp:lastModifiedBy>
  <cp:revision>9</cp:revision>
  <cp:lastPrinted>2021-05-29T06:03:00Z</cp:lastPrinted>
  <dcterms:created xsi:type="dcterms:W3CDTF">2021-05-30T19:43:00Z</dcterms:created>
  <dcterms:modified xsi:type="dcterms:W3CDTF">2021-06-07T20:02:00Z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2021-05-29T05:38:57Z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bd659c33-21c2-4840-8270-467d9ec56972</vt:lpwstr>
  </property>
  <property fmtid="{D5CDD505-2E9C-101B-9397-08002B2CF9AE}" pid="8" name="MSIP_Label_d2dc6f62-bb58-4b94-b6ca-9af54699d31b_ContentBits">
    <vt:lpwstr>0</vt:lpwstr>
  </property>
</Properties>
</file>