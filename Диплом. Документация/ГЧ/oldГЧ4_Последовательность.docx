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579EFA3A" w:rsidR="00627F81" w:rsidRPr="00374CFE" w:rsidRDefault="008B6FDA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714011FD">
                <wp:simplePos x="0" y="0"/>
                <wp:positionH relativeFrom="column">
                  <wp:posOffset>2274502</wp:posOffset>
                </wp:positionH>
                <wp:positionV relativeFrom="paragraph">
                  <wp:posOffset>-2162671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AEA66" id="Rectangle 880" o:spid="_x0000_s1026" style="position:absolute;margin-left:179.1pt;margin-top:-170.3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" filled="f" strokeweight="2pt"/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56CBED9E" wp14:editId="3268F8A2">
            <wp:simplePos x="0" y="0"/>
            <wp:positionH relativeFrom="margin">
              <wp:posOffset>976300</wp:posOffset>
            </wp:positionH>
            <wp:positionV relativeFrom="margin">
              <wp:posOffset>714384</wp:posOffset>
            </wp:positionV>
            <wp:extent cx="12127865" cy="7059930"/>
            <wp:effectExtent l="0" t="0" r="0" b="127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7865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6D01F25C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0754CE64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Марквский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" filled="f" stroked="f" strokeweight=".25pt">
                <v:textbox inset="1pt,1pt,1pt,1pt">
                  <w:txbxContent>
                    <w:p w14:paraId="27B4988A" w14:textId="0754CE64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Марквский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66F7FEF7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682F1" w14:textId="68AA43CD" w:rsidR="00637F1A" w:rsidRPr="00374CFE" w:rsidRDefault="005E4939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Pr="005E493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иаграмма последовательности процесса импорта </w:t>
                            </w:r>
                            <w:proofErr w:type="spellStart"/>
                            <w:r w:rsidRPr="005E493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Bitcoin</w:t>
                            </w:r>
                            <w:proofErr w:type="spellEnd"/>
                            <w:r w:rsidRPr="005E493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криптокошелька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" filled="f" stroked="f" strokeweight=".25pt">
                <v:textbox inset="1pt,1pt,1pt,1pt">
                  <w:txbxContent>
                    <w:p w14:paraId="0E9682F1" w14:textId="68AA43CD" w:rsidR="00637F1A" w:rsidRPr="00374CFE" w:rsidRDefault="005E4939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Pr="005E493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иаграмма последовательности процесса импорта </w:t>
                      </w:r>
                      <w:proofErr w:type="spellStart"/>
                      <w:r w:rsidRPr="005E493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Bitcoin</w:t>
                      </w:r>
                      <w:proofErr w:type="spellEnd"/>
                      <w:r w:rsidRPr="005E493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криптокошелька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0A67A167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B70F07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2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B70F07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92453A" w:rsidRPr="004A6CC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OWMhM3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0A67A167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B70F07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2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proofErr w:type="gramStart"/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B70F07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92453A" w:rsidRPr="004A6CC1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0933BEB9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&#13;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0933BEB9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B519C" w14:textId="77777777" w:rsidR="0013787B" w:rsidRDefault="0013787B" w:rsidP="00CC4C24">
      <w:r>
        <w:separator/>
      </w:r>
    </w:p>
  </w:endnote>
  <w:endnote w:type="continuationSeparator" w:id="0">
    <w:p w14:paraId="66F04C1C" w14:textId="77777777" w:rsidR="0013787B" w:rsidRDefault="0013787B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3A0A4" w14:textId="77777777" w:rsidR="0013787B" w:rsidRDefault="0013787B" w:rsidP="00CC4C24">
      <w:r>
        <w:separator/>
      </w:r>
    </w:p>
  </w:footnote>
  <w:footnote w:type="continuationSeparator" w:id="0">
    <w:p w14:paraId="4D1D88C1" w14:textId="77777777" w:rsidR="0013787B" w:rsidRDefault="0013787B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6AB2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22.4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3787B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35D56"/>
    <w:rsid w:val="005617DF"/>
    <w:rsid w:val="005D7FE7"/>
    <w:rsid w:val="005E4939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62BDD"/>
    <w:rsid w:val="0087576F"/>
    <w:rsid w:val="00881FCF"/>
    <w:rsid w:val="00884079"/>
    <w:rsid w:val="008866B5"/>
    <w:rsid w:val="008912AB"/>
    <w:rsid w:val="00896151"/>
    <w:rsid w:val="008B6FDA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32B8"/>
    <w:rsid w:val="00AF50EA"/>
    <w:rsid w:val="00AF52BA"/>
    <w:rsid w:val="00B455BF"/>
    <w:rsid w:val="00B45D0A"/>
    <w:rsid w:val="00B70F07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B7DFE"/>
    <w:rsid w:val="00DE5E07"/>
    <w:rsid w:val="00E01A92"/>
    <w:rsid w:val="00E06A6A"/>
    <w:rsid w:val="00F314BD"/>
    <w:rsid w:val="00F45F6C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6</cp:revision>
  <cp:lastPrinted>2021-05-29T06:03:00Z</cp:lastPrinted>
  <dcterms:created xsi:type="dcterms:W3CDTF">2021-05-30T19:43:00Z</dcterms:created>
  <dcterms:modified xsi:type="dcterms:W3CDTF">2021-05-30T22:57:00Z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