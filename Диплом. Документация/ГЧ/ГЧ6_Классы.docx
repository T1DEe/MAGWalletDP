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039811ED" w:rsidR="00627F81" w:rsidRPr="00374CFE" w:rsidRDefault="0006046E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AB88D84">
                <wp:simplePos x="0" y="0"/>
                <wp:positionH relativeFrom="column">
                  <wp:posOffset>2261870</wp:posOffset>
                </wp:positionH>
                <wp:positionV relativeFrom="paragraph">
                  <wp:posOffset>-2162175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144CE" id="Rectangle 880" o:spid="_x0000_s1026" style="position:absolute;margin-left:178.1pt;margin-top:-170.25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IqgPFznAAAAEQEAAA8AAABkcnMvZG93bnJldi54&#13;&#10;bWxMj91Kw0AQhe8F32EZwbt2k9U0Nc2mlJZqQRBsfIBNdk1C9ydkN2n06R2v9GZgmO+cOSffzkaT&#13;&#10;SQ2+c5ZDvIyAKFs72dmGw0d5XKyB+CCsFNpZxeFLedgWtze5yKS72nc1nUND0MT6THBoQ+gzSn3d&#13;&#10;KiP80vXK4u3TDUYEXIeGykFc0dxoyqJoRY3oLH5oRa/2raov59Fw2H9PJ/nWlFXpX3X6HJ9eOj0+&#13;&#10;cH5/Nx82OHYbIEHN4U8Bvx0wPxQYrHKjlZ5oDo8JQ5LDgj0lQBBgbLVOgVSIJimLgRY5/d+k+AE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CKoDxc5wAAABEBAAAPAAAAAAAAAAAAAAAA&#13;&#10;AIIEAABkcnMvZG93bnJldi54bWxQSwUGAAAAAAQABADzAAAAlgUAAAAA&#13;&#10;" filled="f" strokeweight="2pt"/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88960" behindDoc="0" locked="0" layoutInCell="1" allowOverlap="1" wp14:anchorId="51F983CB" wp14:editId="740E8F4E">
            <wp:simplePos x="0" y="0"/>
            <wp:positionH relativeFrom="margin">
              <wp:posOffset>1695450</wp:posOffset>
            </wp:positionH>
            <wp:positionV relativeFrom="margin">
              <wp:posOffset>619125</wp:posOffset>
            </wp:positionV>
            <wp:extent cx="11544300" cy="7467600"/>
            <wp:effectExtent l="0" t="0" r="0" b="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11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799D4E84">
                <wp:simplePos x="0" y="0"/>
                <wp:positionH relativeFrom="column">
                  <wp:posOffset>10484979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9B630D5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 w:rsidRPr="00B70F0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2B62B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26" style="position:absolute;left:0;text-align:left;margin-left:825.6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" filled="f" stroked="f" strokeweight=".25pt">
                <v:textbox inset="1pt,1pt,1pt,1pt">
                  <w:txbxContent>
                    <w:p w14:paraId="490D3333" w14:textId="29B630D5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 w:rsidRPr="00B70F0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2B62BD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1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23C3A05D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74EF3E9F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2B62BD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74EF3E9F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2B62BD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8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" filled="f" stroked="f" strokeweight=".25pt">
                <v:textbox inset="1pt,1pt,1pt,1pt">
                  <w:txbxContent>
                    <w:p w14:paraId="55237688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A28AE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9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" filled="f" stroked="f" strokeweight=".25pt">
                <v:textbox inset="1pt,1pt,1pt,1pt">
                  <w:txbxContent>
                    <w:p w14:paraId="7602D601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AA28AE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4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" filled="f" stroked="f" strokeweight=".25pt">
                <v:textbox inset="1pt,1pt,1pt,1pt">
                  <w:txbxContent>
                    <w:p w14:paraId="592F0E54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A28AE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5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EX+LDD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AA28AE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7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" filled="f" stroked="f" strokeweight=".25pt">
                <v:textbox inset="1pt,1pt,1pt,1pt">
                  <w:txbxContent>
                    <w:p w14:paraId="64D9813E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A28AE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8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" filled="f" stroked="f" strokeweight=".25pt">
                <v:textbox inset="1pt,1pt,1pt,1pt">
                  <w:txbxContent>
                    <w:p w14:paraId="4271E58E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AA28AE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AA28AE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66F7FEF7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682F1" w14:textId="43BA9752" w:rsidR="00637F1A" w:rsidRPr="00794714" w:rsidRDefault="005E4939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Pr="005E493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иаграмма </w:t>
                            </w:r>
                            <w:r w:rsidR="0080511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классов</w:t>
                            </w:r>
                            <w:r w:rsidR="007947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7947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BTCAuth</w:t>
                            </w:r>
                            <w:proofErr w:type="spellEnd"/>
                            <w:r w:rsidR="007947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947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сервиса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N+I8wEAANg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" filled="f" stroked="f" strokeweight=".25pt">
                <v:textbox inset="1pt,1pt,1pt,1pt">
                  <w:txbxContent>
                    <w:p w14:paraId="0E9682F1" w14:textId="43BA9752" w:rsidR="00637F1A" w:rsidRPr="00794714" w:rsidRDefault="005E4939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Pr="005E493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иаграмма </w:t>
                      </w:r>
                      <w:r w:rsidR="0080511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классов</w:t>
                      </w:r>
                      <w:r w:rsidR="0079471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="007947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BTCAuth</w:t>
                      </w:r>
                      <w:proofErr w:type="spellEnd"/>
                      <w:r w:rsidR="007947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9471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сервиса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7C0F6A47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3AEA7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AA28A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A28AE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AA28A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A28AE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0933BEB9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&#13;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0933BEB9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F301C" w14:textId="77777777" w:rsidR="00AD561C" w:rsidRDefault="00AD561C" w:rsidP="00CC4C24">
      <w:r>
        <w:separator/>
      </w:r>
    </w:p>
  </w:endnote>
  <w:endnote w:type="continuationSeparator" w:id="0">
    <w:p w14:paraId="7C33A607" w14:textId="77777777" w:rsidR="00AD561C" w:rsidRDefault="00AD561C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55140" w14:textId="77777777" w:rsidR="00AD561C" w:rsidRDefault="00AD561C" w:rsidP="00CC4C24">
      <w:r>
        <w:separator/>
      </w:r>
    </w:p>
  </w:footnote>
  <w:footnote w:type="continuationSeparator" w:id="0">
    <w:p w14:paraId="040A105E" w14:textId="77777777" w:rsidR="00AD561C" w:rsidRDefault="00AD561C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6381A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2.5pt;height:11.8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046E"/>
    <w:rsid w:val="000622EF"/>
    <w:rsid w:val="00073968"/>
    <w:rsid w:val="000A4242"/>
    <w:rsid w:val="000F7BD0"/>
    <w:rsid w:val="001002F1"/>
    <w:rsid w:val="00106430"/>
    <w:rsid w:val="00136FC4"/>
    <w:rsid w:val="0013787B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2B62BD"/>
    <w:rsid w:val="002E6E34"/>
    <w:rsid w:val="00304FFC"/>
    <w:rsid w:val="003159CE"/>
    <w:rsid w:val="00315A10"/>
    <w:rsid w:val="003464E5"/>
    <w:rsid w:val="00346C13"/>
    <w:rsid w:val="00352966"/>
    <w:rsid w:val="00374CFE"/>
    <w:rsid w:val="00394271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35D56"/>
    <w:rsid w:val="005617DF"/>
    <w:rsid w:val="005D7FE7"/>
    <w:rsid w:val="005E4939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3624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94714"/>
    <w:rsid w:val="007E6A64"/>
    <w:rsid w:val="00805116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B6FDA"/>
    <w:rsid w:val="008D4A4E"/>
    <w:rsid w:val="0092453A"/>
    <w:rsid w:val="00937430"/>
    <w:rsid w:val="0094447A"/>
    <w:rsid w:val="009610EB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28AE"/>
    <w:rsid w:val="00AA7564"/>
    <w:rsid w:val="00AD561C"/>
    <w:rsid w:val="00AF32B8"/>
    <w:rsid w:val="00AF50EA"/>
    <w:rsid w:val="00AF52BA"/>
    <w:rsid w:val="00B455BF"/>
    <w:rsid w:val="00B45D0A"/>
    <w:rsid w:val="00B70F07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B7DFE"/>
    <w:rsid w:val="00DE5E07"/>
    <w:rsid w:val="00E01A92"/>
    <w:rsid w:val="00E06A6A"/>
    <w:rsid w:val="00F314BD"/>
    <w:rsid w:val="00F45F6C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11</TotalTime>
  <Pages>1</Pages>
  <Words>7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11</cp:revision>
  <cp:lastPrinted>2021-05-29T06:03:00Z</cp:lastPrinted>
  <dcterms:created xsi:type="dcterms:W3CDTF">2021-05-30T19:43:00Z</dcterms:created>
  <dcterms:modified xsi:type="dcterms:W3CDTF">2021-06-07T20:04:00Z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