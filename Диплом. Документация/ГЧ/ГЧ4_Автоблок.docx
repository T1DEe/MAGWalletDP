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7B5818CE" w:rsidR="00627F81" w:rsidRPr="00374CFE" w:rsidRDefault="003B4F44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09E225A1" wp14:editId="295C87D6">
            <wp:simplePos x="0" y="0"/>
            <wp:positionH relativeFrom="margin">
              <wp:posOffset>958374</wp:posOffset>
            </wp:positionH>
            <wp:positionV relativeFrom="margin">
              <wp:posOffset>275590</wp:posOffset>
            </wp:positionV>
            <wp:extent cx="12077700" cy="8667750"/>
            <wp:effectExtent l="0" t="0" r="0" b="635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3A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7DBC9B02">
                <wp:simplePos x="0" y="0"/>
                <wp:positionH relativeFrom="column">
                  <wp:posOffset>2243641</wp:posOffset>
                </wp:positionH>
                <wp:positionV relativeFrom="paragraph">
                  <wp:posOffset>-2124436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030D0" id="Rectangle 880" o:spid="_x0000_s1026" style="position:absolute;margin-left:176.65pt;margin-top:-167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DavL37nAAAAEQEAAA8AAABkcnMvZG93bnJldi54&#13;&#10;bWxMj9FKw0AQRd8F/2GZgm/tpolNS5pNkYpaEAQbP2CTXZPQ3dmQ3aTRr3d80peBYc69c29+mK1h&#13;&#10;kx5851DAehUB01g71WEj4KN8Wu6A+SBRSeNQC/jSHg7F7U0uM+Wu+K6nc2gYmaDPpIA2hD7j3Net&#13;&#10;ttKvXK+Rbp9usDLQOjRcDfJK5tbwOIpSbmWH9KGVvT62ur6cRyvg+D2d1FtTVqV/Ndvn9emlM2Mi&#13;&#10;xN1iftzTeNgDC3oOfwr47UD5oaBglRtReWYE3McJkQKWcZICIyCO0w01qgjdbHcR8CLn/5sU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A2ry9+5wAAABEBAAAPAAAAAAAAAAAAAAAA&#13;&#10;AIIEAABkcnMvZG93bnJldi54bWxQSwUGAAAAAAQABADzAAAAlgUAAAAA&#13;&#10;" filled="f" strokeweight="2pt"/>
            </w:pict>
          </mc:Fallback>
        </mc:AlternateContent>
      </w:r>
      <w:r w:rsidR="00DA43A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30B7DFB0">
                <wp:simplePos x="0" y="0"/>
                <wp:positionH relativeFrom="column">
                  <wp:posOffset>10463430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51C266FD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2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26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" filled="f" stroked="f" strokeweight=".25pt">
                <v:textbox inset="1pt,1pt,1pt,1pt">
                  <w:txbxContent>
                    <w:p w14:paraId="490D3333" w14:textId="51C266FD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A43AB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DA43AB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2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DAD63A4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7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QUZ9QEAAM4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9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xj6y/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3B4F44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30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qMm8A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" filled="f" stroked="f" strokeweight=".25pt">
                <v:textbox inset="1pt,1pt,1pt,1pt">
                  <w:txbxContent>
                    <w:p w14:paraId="7602D601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3B4F44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5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" filled="f" stroked="f" strokeweight=".25pt">
                <v:textbox inset="1pt,1pt,1pt,1pt">
                  <w:txbxContent>
                    <w:p w14:paraId="592F0E54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3B4F44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6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" filled="f" stroked="f" strokeweight=".25pt">
                <v:textbox inset="1pt,1pt,1pt,1pt">
                  <w:txbxContent>
                    <w:p w14:paraId="71510AEF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3B4F44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8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5J+ZP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3B4F44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9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" filled="f" stroked="f" strokeweight=".25pt">
                <v:textbox inset="1pt,1pt,1pt,1pt">
                  <w:txbxContent>
                    <w:p w14:paraId="4271E58E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3B4F44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3B4F44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6A77B467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DA43A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автоблокировки мобильного 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50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6A77B467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DA43A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автоблокировки мобильного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72EB6D7C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86DED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3B4F4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3B4F44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1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" filled="f" stroked="f" strokeweight=".25pt">
                <v:textbox inset="1pt,1pt,1pt,1pt">
                  <w:txbxContent>
                    <w:p w14:paraId="24B4A845" w14:textId="77777777" w:rsidR="00A314D7" w:rsidRPr="003B4F4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3B4F44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 w:rsidR="006272A5"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C8F3D" w14:textId="77777777" w:rsidR="00B64C95" w:rsidRDefault="00B64C95" w:rsidP="00CC4C24">
      <w:r>
        <w:separator/>
      </w:r>
    </w:p>
  </w:endnote>
  <w:endnote w:type="continuationSeparator" w:id="0">
    <w:p w14:paraId="189FB7C4" w14:textId="77777777" w:rsidR="00B64C95" w:rsidRDefault="00B64C9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757D" w14:textId="77777777" w:rsidR="00B64C95" w:rsidRDefault="00B64C95" w:rsidP="00CC4C24">
      <w:r>
        <w:separator/>
      </w:r>
    </w:p>
  </w:footnote>
  <w:footnote w:type="continuationSeparator" w:id="0">
    <w:p w14:paraId="4A8E4CF1" w14:textId="77777777" w:rsidR="00B64C95" w:rsidRDefault="00B64C95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2.5pt;height:12.4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C018D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A42E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5372C"/>
    <w:rsid w:val="00374CFE"/>
    <w:rsid w:val="00394284"/>
    <w:rsid w:val="003A20BD"/>
    <w:rsid w:val="003B4F44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648F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9370D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7753F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64C95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A43AB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45</TotalTime>
  <Pages>1</Pages>
  <Words>7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10</cp:revision>
  <cp:lastPrinted>2021-05-29T06:03:00Z</cp:lastPrinted>
  <dcterms:created xsi:type="dcterms:W3CDTF">2021-05-30T19:43:00Z</dcterms:created>
  <dcterms:modified xsi:type="dcterms:W3CDTF">2021-06-07T20:03:00Z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