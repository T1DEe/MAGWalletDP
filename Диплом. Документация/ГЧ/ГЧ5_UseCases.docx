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1552C7DA" w:rsidR="00773870" w:rsidRDefault="001838F0" w:rsidP="008C3145">
      <w:pPr>
        <w:pStyle w:val="a1"/>
        <w:jc w:val="center"/>
      </w:pPr>
      <w:r>
        <w:rPr>
          <w:noProof/>
          <w:sz w:val="32"/>
          <w:szCs w:val="28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237BC20" wp14:editId="714481C3">
                <wp:simplePos x="0" y="0"/>
                <wp:positionH relativeFrom="margin">
                  <wp:posOffset>300701</wp:posOffset>
                </wp:positionH>
                <wp:positionV relativeFrom="paragraph">
                  <wp:posOffset>-278130</wp:posOffset>
                </wp:positionV>
                <wp:extent cx="6622415" cy="10279380"/>
                <wp:effectExtent l="12700" t="12700" r="19685" b="20320"/>
                <wp:wrapNone/>
                <wp:docPr id="247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2415" cy="10279380"/>
                          <a:chOff x="1124" y="774"/>
                          <a:chExt cx="10441" cy="15504"/>
                        </a:xfrm>
                      </wpg:grpSpPr>
                      <wps:wsp>
                        <wps:cNvPr id="248" name="Rectangle 54"/>
                        <wps:cNvSpPr>
                          <a:spLocks/>
                        </wps:cNvSpPr>
                        <wps:spPr bwMode="auto">
                          <a:xfrm>
                            <a:off x="1124" y="774"/>
                            <a:ext cx="10441" cy="1550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Line 56"/>
                        <wps:cNvCnPr>
                          <a:cxnSpLocks/>
                        </wps:cNvCnPr>
                        <wps:spPr bwMode="auto">
                          <a:xfrm>
                            <a:off x="1129" y="14087"/>
                            <a:ext cx="10424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57"/>
                        <wps:cNvCnPr>
                          <a:cxnSpLocks/>
                        </wps:cNvCnPr>
                        <wps:spPr bwMode="auto">
                          <a:xfrm>
                            <a:off x="2265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58"/>
                        <wps:cNvCnPr>
                          <a:cxnSpLocks/>
                        </wps:cNvCnPr>
                        <wps:spPr bwMode="auto">
                          <a:xfrm>
                            <a:off x="3692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59"/>
                        <wps:cNvCnPr>
                          <a:cxnSpLocks/>
                        </wps:cNvCnPr>
                        <wps:spPr bwMode="auto">
                          <a:xfrm>
                            <a:off x="4547" y="14101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60"/>
                        <wps:cNvCnPr>
                          <a:cxnSpLocks/>
                        </wps:cNvCnPr>
                        <wps:spPr bwMode="auto">
                          <a:xfrm>
                            <a:off x="5118" y="14094"/>
                            <a:ext cx="1" cy="216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61"/>
                        <wps:cNvCnPr>
                          <a:cxnSpLocks/>
                        </wps:cNvCnPr>
                        <wps:spPr bwMode="auto">
                          <a:xfrm>
                            <a:off x="9397" y="14913"/>
                            <a:ext cx="3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62"/>
                        <wps:cNvCnPr>
                          <a:cxnSpLocks/>
                        </wps:cNvCnPr>
                        <wps:spPr bwMode="auto">
                          <a:xfrm>
                            <a:off x="1129" y="1573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63"/>
                        <wps:cNvCnPr>
                          <a:cxnSpLocks/>
                        </wps:cNvCnPr>
                        <wps:spPr bwMode="auto">
                          <a:xfrm>
                            <a:off x="1129" y="16004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66"/>
                        <wps:cNvSpPr>
                          <a:spLocks/>
                        </wps:cNvSpPr>
                        <wps:spPr bwMode="auto">
                          <a:xfrm>
                            <a:off x="2307" y="14659"/>
                            <a:ext cx="134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434A46" w14:textId="77777777" w:rsidR="001838F0" w:rsidRPr="00B83BBA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67"/>
                        <wps:cNvSpPr>
                          <a:spLocks/>
                        </wps:cNvSpPr>
                        <wps:spPr bwMode="auto">
                          <a:xfrm>
                            <a:off x="3725" y="14659"/>
                            <a:ext cx="8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8567A7" w14:textId="77777777" w:rsidR="001838F0" w:rsidRPr="00B83BBA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68"/>
                        <wps:cNvSpPr>
                          <a:spLocks/>
                        </wps:cNvSpPr>
                        <wps:spPr bwMode="auto">
                          <a:xfrm>
                            <a:off x="4572" y="14659"/>
                            <a:ext cx="5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E644C4" w14:textId="77777777" w:rsidR="001838F0" w:rsidRPr="00B83BBA" w:rsidRDefault="001838F0" w:rsidP="001838F0">
                              <w:pPr>
                                <w:pStyle w:val="a1"/>
                                <w:ind w:left="-340" w:firstLine="340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B83BBA">
                                <w:rPr>
                                  <w:rFonts w:ascii="Times New Roman" w:hAnsi="Times New Roman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69"/>
                        <wps:cNvSpPr>
                          <a:spLocks/>
                        </wps:cNvSpPr>
                        <wps:spPr bwMode="auto">
                          <a:xfrm>
                            <a:off x="9440" y="14928"/>
                            <a:ext cx="770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E8D789" w14:textId="77777777" w:rsidR="001838F0" w:rsidRPr="00534EC3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70"/>
                        <wps:cNvSpPr>
                          <a:spLocks/>
                        </wps:cNvSpPr>
                        <wps:spPr bwMode="auto">
                          <a:xfrm>
                            <a:off x="9440" y="1521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195C8" w14:textId="77777777" w:rsidR="001838F0" w:rsidRPr="00534EC3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71"/>
                        <wps:cNvSpPr>
                          <a:spLocks/>
                        </wps:cNvSpPr>
                        <wps:spPr bwMode="auto">
                          <a:xfrm>
                            <a:off x="5175" y="14325"/>
                            <a:ext cx="6348" cy="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FC12E4" w14:textId="0DB09B12" w:rsidR="001838F0" w:rsidRPr="004A6CC1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БГТУ 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.0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1 ГЧ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Line 72"/>
                        <wps:cNvCnPr>
                          <a:cxnSpLocks/>
                        </wps:cNvCnPr>
                        <wps:spPr bwMode="auto">
                          <a:xfrm>
                            <a:off x="1130" y="14908"/>
                            <a:ext cx="1042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73"/>
                        <wps:cNvCnPr>
                          <a:cxnSpLocks/>
                        </wps:cNvCnPr>
                        <wps:spPr bwMode="auto">
                          <a:xfrm>
                            <a:off x="1137" y="1463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5" name="Line 74"/>
                        <wps:cNvCnPr>
                          <a:cxnSpLocks/>
                        </wps:cNvCnPr>
                        <wps:spPr bwMode="auto">
                          <a:xfrm>
                            <a:off x="1129" y="14360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Line 75"/>
                        <wps:cNvCnPr>
                          <a:cxnSpLocks/>
                        </wps:cNvCnPr>
                        <wps:spPr bwMode="auto">
                          <a:xfrm>
                            <a:off x="1129" y="15455"/>
                            <a:ext cx="397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76"/>
                        <wps:cNvCnPr>
                          <a:cxnSpLocks/>
                        </wps:cNvCnPr>
                        <wps:spPr bwMode="auto">
                          <a:xfrm>
                            <a:off x="1129" y="15180"/>
                            <a:ext cx="397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68" name="Group 77"/>
                        <wpg:cNvGrpSpPr>
                          <a:grpSpLocks/>
                        </wpg:cNvGrpSpPr>
                        <wpg:grpSpPr bwMode="auto">
                          <a:xfrm>
                            <a:off x="1144" y="14935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69" name="Rectangle 7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6D8AC5" w14:textId="77777777" w:rsidR="001838F0" w:rsidRPr="00B0676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0" name="Rectangle 79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18E84" w14:textId="77777777" w:rsidR="001838F0" w:rsidRPr="00841674" w:rsidRDefault="001838F0" w:rsidP="001838F0">
                                <w:pPr>
                                  <w:jc w:val="left"/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Марковский А.Г.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80"/>
                        <wpg:cNvGrpSpPr>
                          <a:grpSpLocks/>
                        </wpg:cNvGrpSpPr>
                        <wpg:grpSpPr bwMode="auto">
                          <a:xfrm>
                            <a:off x="1144" y="15204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2" name="Rectangle 81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754DD3" w14:textId="77777777" w:rsidR="001838F0" w:rsidRPr="00B0676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</w:t>
                                </w: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3" name="Rectangle 82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375278" w14:textId="77777777" w:rsidR="001838F0" w:rsidRPr="0021027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  <w:p w14:paraId="0963B5FD" w14:textId="77777777" w:rsidR="001838F0" w:rsidRDefault="001838F0" w:rsidP="001838F0">
                                <w:pPr>
                                  <w:jc w:val="left"/>
                                </w:pPr>
                              </w:p>
                              <w:p w14:paraId="51497011" w14:textId="77777777" w:rsidR="001838F0" w:rsidRPr="00841674" w:rsidRDefault="001838F0" w:rsidP="001838F0">
                                <w:pPr>
                                  <w:jc w:val="left"/>
                                  <w:rPr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4" name="Group 83"/>
                        <wpg:cNvGrpSpPr>
                          <a:grpSpLocks/>
                        </wpg:cNvGrpSpPr>
                        <wpg:grpSpPr bwMode="auto">
                          <a:xfrm>
                            <a:off x="1144" y="15479"/>
                            <a:ext cx="2507" cy="239"/>
                            <a:chOff x="0" y="0"/>
                            <a:chExt cx="19999" cy="20000"/>
                          </a:xfrm>
                        </wpg:grpSpPr>
                        <wps:wsp>
                          <wps:cNvPr id="275" name="Rectangle 8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5D2F1F" w14:textId="77777777" w:rsidR="001838F0" w:rsidRPr="00B0676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 w:rsidRPr="00980C71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Консульт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6" name="Rectangle 85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55DCD" w14:textId="77777777" w:rsidR="001838F0" w:rsidRPr="0021027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>Годун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pacing w:val="-4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А.В.</w:t>
                                </w:r>
                              </w:p>
                              <w:p w14:paraId="384C5B63" w14:textId="77777777" w:rsidR="001838F0" w:rsidRPr="00B06767" w:rsidRDefault="001838F0" w:rsidP="001838F0">
                                <w:pPr>
                                  <w:rPr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77" name="Group 86"/>
                        <wpg:cNvGrpSpPr>
                          <a:grpSpLocks/>
                        </wpg:cNvGrpSpPr>
                        <wpg:grpSpPr bwMode="auto">
                          <a:xfrm>
                            <a:off x="1144" y="15746"/>
                            <a:ext cx="2669" cy="269"/>
                            <a:chOff x="0" y="-37"/>
                            <a:chExt cx="21295" cy="22323"/>
                          </a:xfrm>
                        </wpg:grpSpPr>
                        <wps:wsp>
                          <wps:cNvPr id="278" name="Rectangle 8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5ABD9A" w14:textId="77777777" w:rsidR="001838F0" w:rsidRPr="00534EC3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534EC3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9" name="Rectangle 88"/>
                          <wps:cNvSpPr>
                            <a:spLocks/>
                          </wps:cNvSpPr>
                          <wps:spPr bwMode="auto">
                            <a:xfrm>
                              <a:off x="9280" y="-37"/>
                              <a:ext cx="12015" cy="22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28B895" w14:textId="77777777" w:rsidR="001838F0" w:rsidRPr="0021027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Рыжанкова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А.С.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0" name="Group 89"/>
                        <wpg:cNvGrpSpPr>
                          <a:grpSpLocks/>
                        </wpg:cNvGrpSpPr>
                        <wpg:grpSpPr bwMode="auto">
                          <a:xfrm>
                            <a:off x="1144" y="16014"/>
                            <a:ext cx="2507" cy="240"/>
                            <a:chOff x="0" y="0"/>
                            <a:chExt cx="19999" cy="20000"/>
                          </a:xfrm>
                        </wpg:grpSpPr>
                        <wps:wsp>
                          <wps:cNvPr id="281" name="Rectangle 90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3DD45E" w14:textId="77777777" w:rsidR="001838F0" w:rsidRPr="00B0676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</w:t>
                                </w:r>
                                <w:proofErr w:type="spellEnd"/>
                                <w:r w:rsidRPr="00B06767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82" name="Rectangle 91"/>
                          <wps:cNvSpPr>
                            <a:spLocks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08E261" w14:textId="77777777" w:rsidR="001838F0" w:rsidRPr="00210277" w:rsidRDefault="001838F0" w:rsidP="001838F0">
                                <w:pPr>
                                  <w:pStyle w:val="a1"/>
                                  <w:jc w:val="left"/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>Пацей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Н.В.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83" name="Line 92"/>
                        <wps:cNvCnPr>
                          <a:cxnSpLocks/>
                        </wps:cNvCnPr>
                        <wps:spPr bwMode="auto">
                          <a:xfrm>
                            <a:off x="8541" y="14913"/>
                            <a:ext cx="1" cy="134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Rectangle 93"/>
                        <wps:cNvSpPr>
                          <a:spLocks/>
                        </wps:cNvSpPr>
                        <wps:spPr bwMode="auto">
                          <a:xfrm>
                            <a:off x="5189" y="14971"/>
                            <a:ext cx="3285" cy="1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E180F9" w14:textId="77777777" w:rsidR="001838F0" w:rsidRPr="003F4330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  <w:szCs w:val="28"/>
                                  <w:lang w:val="ru-RU"/>
                                </w:rPr>
                                <w:t>Реферат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85" name="Line 94"/>
                        <wps:cNvCnPr>
                          <a:cxnSpLocks/>
                        </wps:cNvCnPr>
                        <wps:spPr bwMode="auto">
                          <a:xfrm>
                            <a:off x="8548" y="15183"/>
                            <a:ext cx="3012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95"/>
                        <wps:cNvCnPr>
                          <a:cxnSpLocks/>
                        </wps:cNvCnPr>
                        <wps:spPr bwMode="auto">
                          <a:xfrm>
                            <a:off x="8547" y="15456"/>
                            <a:ext cx="301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96"/>
                        <wps:cNvCnPr>
                          <a:cxnSpLocks/>
                        </wps:cNvCnPr>
                        <wps:spPr bwMode="auto">
                          <a:xfrm>
                            <a:off x="10253" y="14913"/>
                            <a:ext cx="2" cy="53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Rectangle 97"/>
                        <wps:cNvSpPr>
                          <a:spLocks/>
                        </wps:cNvSpPr>
                        <wps:spPr bwMode="auto">
                          <a:xfrm>
                            <a:off x="8587" y="14928"/>
                            <a:ext cx="769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DB336" w14:textId="77777777" w:rsidR="001838F0" w:rsidRPr="005C5F01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5C5F01"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9" name="Rectangle 98"/>
                        <wps:cNvSpPr>
                          <a:spLocks/>
                        </wps:cNvSpPr>
                        <wps:spPr bwMode="auto">
                          <a:xfrm>
                            <a:off x="10300" y="14928"/>
                            <a:ext cx="1215" cy="2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7107E4" w14:textId="77777777" w:rsidR="001838F0" w:rsidRPr="00534EC3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99"/>
                        <wps:cNvSpPr>
                          <a:spLocks/>
                        </wps:cNvSpPr>
                        <wps:spPr bwMode="auto">
                          <a:xfrm>
                            <a:off x="10307" y="15188"/>
                            <a:ext cx="1215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89789" w14:textId="77777777" w:rsidR="001838F0" w:rsidRPr="00534EC3" w:rsidRDefault="001838F0" w:rsidP="001838F0">
                              <w:pPr>
                                <w:pStyle w:val="a1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534EC3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  <wps:wsp>
                        <wps:cNvPr id="291" name="Line 100"/>
                        <wps:cNvCnPr>
                          <a:cxnSpLocks/>
                        </wps:cNvCnPr>
                        <wps:spPr bwMode="auto">
                          <a:xfrm>
                            <a:off x="8827" y="15188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101"/>
                        <wps:cNvCnPr>
                          <a:cxnSpLocks/>
                        </wps:cNvCnPr>
                        <wps:spPr bwMode="auto">
                          <a:xfrm>
                            <a:off x="9112" y="15189"/>
                            <a:ext cx="1" cy="26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Rectangle 102"/>
                        <wps:cNvSpPr>
                          <a:spLocks/>
                        </wps:cNvSpPr>
                        <wps:spPr bwMode="auto">
                          <a:xfrm>
                            <a:off x="8587" y="15674"/>
                            <a:ext cx="2928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EA3736" w14:textId="77777777" w:rsidR="001838F0" w:rsidRPr="00691E8C" w:rsidRDefault="001838F0" w:rsidP="001838F0">
                              <w:pPr>
                                <w:jc w:val="center"/>
                                <w:rPr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i/>
                                  <w:sz w:val="24"/>
                                  <w:szCs w:val="28"/>
                                </w:rPr>
                                <w:t>74417</w:t>
                              </w:r>
                              <w:r>
                                <w:rPr>
                                  <w:i/>
                                  <w:szCs w:val="28"/>
                                  <w:lang w:val="ru-RU"/>
                                </w:rPr>
                                <w:t>049</w:t>
                              </w:r>
                              <w:r>
                                <w:rPr>
                                  <w:i/>
                                  <w:sz w:val="24"/>
                                  <w:szCs w:val="28"/>
                                </w:rPr>
                                <w:t>, 2021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103"/>
                        <wps:cNvSpPr>
                          <a:spLocks/>
                        </wps:cNvSpPr>
                        <wps:spPr bwMode="auto">
                          <a:xfrm>
                            <a:off x="8684" y="15174"/>
                            <a:ext cx="540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507A7" w14:textId="77777777" w:rsidR="001838F0" w:rsidRPr="00534EC3" w:rsidRDefault="001838F0" w:rsidP="001838F0">
                              <w:pPr>
                                <w:pStyle w:val="a1"/>
                                <w:ind w:left="-709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7BC20" id="Group 391" o:spid="_x0000_s1026" style="position:absolute;left:0;text-align:left;margin-left:23.7pt;margin-top:-21.9pt;width:521.45pt;height:809.4pt;z-index:251662848;mso-position-horizontal-relative:margin" coordorigin="1124,774" coordsize="10441,155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">
                <v:rect id="Rectangle 54" o:spid="_x0000_s1027" style="position:absolute;left:1124;top:774;width:10441;height:15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" filled="f" strokeweight="2pt">
                  <v:path arrowok="t"/>
                </v:rect>
                <v:line id="Line 56" o:spid="_x0000_s1028" style="position:absolute;visibility:visible;mso-wrap-style:square" from="1129,14087" to="11553,140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" strokeweight="2pt">
                  <o:lock v:ext="edit" shapetype="f"/>
                </v:line>
                <v:line id="Line 57" o:spid="_x0000_s1029" style="position:absolute;visibility:visible;mso-wrap-style:square" from="2265,14101" to="2266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" strokeweight="2pt">
                  <o:lock v:ext="edit" shapetype="f"/>
                </v:line>
                <v:line id="Line 58" o:spid="_x0000_s1030" style="position:absolute;visibility:visible;mso-wrap-style:square" from="3692,14101" to="3693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TYLEwwAAAOE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MoLvo/AG5PIDAAD//wMAUEsBAi0AFAAGAAgAAAAhANvh9svuAAAAhQEAABMAAAAAAAAAAAAA&#13;&#10;AAAAAAAAAFtDb250ZW50X1R5cGVzXS54bWxQSwECLQAUAAYACAAAACEAWvQsW78AAAAVAQAACwAA&#13;&#10;AAAAAAAAAAAAAAAfAQAAX3JlbHMvLnJlbHNQSwECLQAUAAYACAAAACEAD02CxMMAAADhAAAADwAA&#13;&#10;AAAAAAAAAAAAAAAHAgAAZHJzL2Rvd25yZXYueG1sUEsFBgAAAAADAAMAtwAAAPcCAAAAAA==&#13;&#10;" strokeweight="2pt">
                  <o:lock v:ext="edit" shapetype="f"/>
                </v:line>
                <v:line id="Line 59" o:spid="_x0000_s1031" style="position:absolute;visibility:visible;mso-wrap-style:square" from="4547,14101" to="4548,162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" strokeweight="2pt">
                  <o:lock v:ext="edit" shapetype="f"/>
                </v:line>
                <v:line id="Line 60" o:spid="_x0000_s1032" style="position:absolute;visibility:visible;mso-wrap-style:square" from="5118,14094" to="5119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" strokeweight="2pt">
                  <o:lock v:ext="edit" shapetype="f"/>
                </v:line>
                <v:line id="Line 61" o:spid="_x0000_s1033" style="position:absolute;visibility:visible;mso-wrap-style:square" from="9397,14913" to="9400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" strokeweight="2pt">
                  <o:lock v:ext="edit" shapetype="f"/>
                </v:line>
                <v:line id="Line 62" o:spid="_x0000_s1034" style="position:absolute;visibility:visible;mso-wrap-style:square" from="1129,15730" to="5108,15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" strokeweight="1pt">
                  <o:lock v:ext="edit" shapetype="f"/>
                </v:line>
                <v:line id="Line 63" o:spid="_x0000_s1035" style="position:absolute;visibility:visible;mso-wrap-style:square" from="1129,16004" to="5108,160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" strokeweight="1pt">
                  <o:lock v:ext="edit" shapetype="f"/>
                </v:line>
                <v:rect id="Rectangle 66" o:spid="_x0000_s1036" style="position:absolute;left:2307;top:14659;width:134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" filled="f" stroked="f" strokeweight=".25pt">
                  <v:path arrowok="t"/>
                  <v:textbox inset="1pt,1pt,1pt,1pt">
                    <w:txbxContent>
                      <w:p w14:paraId="78434A46" w14:textId="77777777" w:rsidR="001838F0" w:rsidRPr="00B83BBA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  <v:rect id="Rectangle 67" o:spid="_x0000_s1037" style="position:absolute;left:3725;top:14659;width:801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" filled="f" stroked="f" strokeweight=".25pt">
                  <v:path arrowok="t"/>
                  <v:textbox inset="1pt,1pt,1pt,1pt">
                    <w:txbxContent>
                      <w:p w14:paraId="488567A7" w14:textId="77777777" w:rsidR="001838F0" w:rsidRPr="00B83BBA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68" o:spid="_x0000_s1038" style="position:absolute;left:4572;top:14659;width:522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40E644C4" w14:textId="77777777" w:rsidR="001838F0" w:rsidRPr="00B83BBA" w:rsidRDefault="001838F0" w:rsidP="001838F0">
                        <w:pPr>
                          <w:pStyle w:val="a1"/>
                          <w:ind w:left="-340" w:firstLine="340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B83BBA">
                          <w:rPr>
                            <w:rFonts w:ascii="Times New Roman" w:hAnsi="Times New Roman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9" o:spid="_x0000_s1039" style="position:absolute;left:9440;top:14928;width:770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5CE8D789" w14:textId="77777777" w:rsidR="001838F0" w:rsidRPr="00534EC3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0" style="position:absolute;left:9440;top:15211;width:770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6BA195C8" w14:textId="77777777" w:rsidR="001838F0" w:rsidRPr="00534EC3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1" o:spid="_x0000_s1041" style="position:absolute;left:5175;top:14325;width:6348;height: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0FC12E4" w14:textId="0DB09B12" w:rsidR="001838F0" w:rsidRPr="004A6CC1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БГТУ 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.0</w:t>
                        </w: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1 ГЧ</w:t>
                        </w:r>
                      </w:p>
                    </w:txbxContent>
                  </v:textbox>
                </v:rect>
                <v:line id="Line 72" o:spid="_x0000_s1042" style="position:absolute;visibility:visible;mso-wrap-style:square" from="1130,14908" to="11554,14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" strokeweight="2pt">
                  <o:lock v:ext="edit" shapetype="f"/>
                </v:line>
                <v:line id="Line 73" o:spid="_x0000_s1043" style="position:absolute;visibility:visible;mso-wrap-style:square" from="1137,14635" to="5116,146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" strokeweight="2pt">
                  <o:lock v:ext="edit" shapetype="f"/>
                </v:line>
                <v:line id="Line 74" o:spid="_x0000_s1044" style="position:absolute;visibility:visible;mso-wrap-style:square" from="1129,14360" to="5108,143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" strokeweight="1pt">
                  <o:lock v:ext="edit" shapetype="f"/>
                </v:line>
                <v:line id="Line 75" o:spid="_x0000_s1045" style="position:absolute;visibility:visible;mso-wrap-style:square" from="1129,15455" to="5108,154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" strokeweight="1pt">
                  <o:lock v:ext="edit" shapetype="f"/>
                </v:line>
                <v:line id="Line 76" o:spid="_x0000_s1046" style="position:absolute;visibility:visible;mso-wrap-style:square" from="1129,15180" to="5108,151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" strokeweight="1pt">
                  <o:lock v:ext="edit" shapetype="f"/>
                </v:line>
                <v:group id="Group 77" o:spid="_x0000_s1047" style="position:absolute;left:1144;top:14935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">
                  <v:rect id="Rectangle 78" o:spid="_x0000_s1048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516D8AC5" w14:textId="77777777" w:rsidR="001838F0" w:rsidRPr="00B0676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9" o:spid="_x0000_s1049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72718E84" w14:textId="77777777" w:rsidR="001838F0" w:rsidRPr="00841674" w:rsidRDefault="001838F0" w:rsidP="001838F0">
                          <w:pPr>
                            <w:jc w:val="left"/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  <w:lang w:val="ru-RU"/>
                            </w:rPr>
                            <w:t>Марковский А.Г.</w:t>
                          </w:r>
                        </w:p>
                      </w:txbxContent>
                    </v:textbox>
                  </v:rect>
                </v:group>
                <v:group id="Group 80" o:spid="_x0000_s1050" style="position:absolute;left:1144;top:15204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3Bb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">
                  <v:rect id="Rectangle 81" o:spid="_x0000_s1051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09754DD3" w14:textId="77777777" w:rsidR="001838F0" w:rsidRPr="00B0676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</w:t>
                          </w: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2" o:spid="_x0000_s1052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74375278" w14:textId="77777777" w:rsidR="001838F0" w:rsidRPr="0021027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  <w:p w14:paraId="0963B5FD" w14:textId="77777777" w:rsidR="001838F0" w:rsidRDefault="001838F0" w:rsidP="001838F0">
                          <w:pPr>
                            <w:jc w:val="left"/>
                          </w:pPr>
                        </w:p>
                        <w:p w14:paraId="51497011" w14:textId="77777777" w:rsidR="001838F0" w:rsidRPr="00841674" w:rsidRDefault="001838F0" w:rsidP="001838F0">
                          <w:pPr>
                            <w:jc w:val="left"/>
                            <w:rPr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3" o:spid="_x0000_s1053" style="position:absolute;left:1144;top:15479;width:2507;height:239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gNPD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">
                  <v:rect id="Rectangle 84" o:spid="_x0000_s1054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095D2F1F" w14:textId="77777777" w:rsidR="001838F0" w:rsidRPr="00B0676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 w:rsidRPr="00980C71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Консульт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5" o:spid="_x0000_s1055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" filled="f" stroked="f" strokeweight=".25pt">
                    <v:path arrowok="t"/>
                    <v:textbox inset="1pt,1pt,1pt,1pt">
                      <w:txbxContent>
                        <w:p w14:paraId="56E55DCD" w14:textId="77777777" w:rsidR="001838F0" w:rsidRPr="0021027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>Годун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pacing w:val="-4"/>
                              <w:sz w:val="18"/>
                              <w:szCs w:val="18"/>
                              <w:lang w:val="ru-RU"/>
                            </w:rPr>
                            <w:t xml:space="preserve"> А.В.</w:t>
                          </w:r>
                        </w:p>
                        <w:p w14:paraId="384C5B63" w14:textId="77777777" w:rsidR="001838F0" w:rsidRPr="00B06767" w:rsidRDefault="001838F0" w:rsidP="001838F0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v:textbox>
                  </v:rect>
                </v:group>
                <v:group id="Group 86" o:spid="_x0000_s1056" style="position:absolute;left:1144;top:15746;width:2669;height:269" coordorigin=",-37" coordsize="21295,223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k20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">
                  <v:rect id="Rectangle 87" o:spid="_x0000_s105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645ABD9A" w14:textId="77777777" w:rsidR="001838F0" w:rsidRPr="00534EC3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Pr="00534EC3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88" o:spid="_x0000_s1058" style="position:absolute;left:9280;top:-37;width:12015;height:22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" filled="f" stroked="f" strokeweight=".25pt">
                    <v:path arrowok="t"/>
                    <v:textbox inset="1pt,1pt,1pt,1pt">
                      <w:txbxContent>
                        <w:p w14:paraId="0828B895" w14:textId="77777777" w:rsidR="001838F0" w:rsidRPr="0021027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Рыжанкова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А.С.</w:t>
                          </w:r>
                        </w:p>
                      </w:txbxContent>
                    </v:textbox>
                  </v:rect>
                </v:group>
                <v:group id="Group 89" o:spid="_x0000_s1059" style="position:absolute;left:1144;top:16014;width:2507;height:240" coordsize="19999,20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">
                  <v:rect id="Rectangle 90" o:spid="_x0000_s106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1D3DD45E" w14:textId="77777777" w:rsidR="001838F0" w:rsidRPr="00B0676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</w:t>
                          </w:r>
                          <w:proofErr w:type="spellEnd"/>
                          <w:r w:rsidRPr="00B06767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91" o:spid="_x0000_s106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" filled="f" stroked="f" strokeweight=".25pt">
                    <v:path arrowok="t"/>
                    <v:textbox inset="1pt,1pt,1pt,1pt">
                      <w:txbxContent>
                        <w:p w14:paraId="6808E261" w14:textId="77777777" w:rsidR="001838F0" w:rsidRPr="00210277" w:rsidRDefault="001838F0" w:rsidP="001838F0">
                          <w:pPr>
                            <w:pStyle w:val="a1"/>
                            <w:jc w:val="left"/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>Пацей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  <w:lang w:val="ru-RU"/>
                            </w:rPr>
                            <w:t xml:space="preserve"> Н.В.</w:t>
                          </w:r>
                        </w:p>
                      </w:txbxContent>
                    </v:textbox>
                  </v:rect>
                </v:group>
                <v:line id="Line 92" o:spid="_x0000_s1062" style="position:absolute;visibility:visible;mso-wrap-style:square" from="8541,14913" to="8542,162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" strokeweight="2pt">
                  <o:lock v:ext="edit" shapetype="f"/>
                </v:line>
                <v:rect id="Rectangle 93" o:spid="_x0000_s1063" style="position:absolute;left:5189;top:14971;width:3285;height:12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37E180F9" w14:textId="77777777" w:rsidR="001838F0" w:rsidRPr="003F4330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  <w:szCs w:val="28"/>
                            <w:lang w:val="ru-RU"/>
                          </w:rPr>
                          <w:t>Реферат</w:t>
                        </w:r>
                      </w:p>
                    </w:txbxContent>
                  </v:textbox>
                </v:rect>
                <v:line id="Line 94" o:spid="_x0000_s1064" style="position:absolute;visibility:visible;mso-wrap-style:square" from="8548,15183" to="11560,15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qiAwwAAAOE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NoHvo/AG5PIDAAD//wMAUEsBAi0AFAAGAAgAAAAhANvh9svuAAAAhQEAABMAAAAAAAAAAAAA&#13;&#10;AAAAAAAAAFtDb250ZW50X1R5cGVzXS54bWxQSwECLQAUAAYACAAAACEAWvQsW78AAAAVAQAACwAA&#13;&#10;AAAAAAAAAAAAAAAfAQAAX3JlbHMvLnJlbHNQSwECLQAUAAYACAAAACEADhaogMMAAADhAAAADwAA&#13;&#10;AAAAAAAAAAAAAAAHAgAAZHJzL2Rvd25yZXYueG1sUEsFBgAAAAADAAMAtwAAAPcCAAAAAA==&#13;&#10;" strokeweight="2pt">
                  <o:lock v:ext="edit" shapetype="f"/>
                </v:line>
                <v:line id="Line 95" o:spid="_x0000_s1065" style="position:absolute;visibility:visible;mso-wrap-style:square" from="8547,15456" to="11559,154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xDb3wwAAAOE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4NoXvo/AG5PIDAAD//wMAUEsBAi0AFAAGAAgAAAAhANvh9svuAAAAhQEAABMAAAAAAAAAAAAA&#13;&#10;AAAAAAAAAFtDb250ZW50X1R5cGVzXS54bWxQSwECLQAUAAYACAAAACEAWvQsW78AAAAVAQAACwAA&#13;&#10;AAAAAAAAAAAAAAAfAQAAX3JlbHMvLnJlbHNQSwECLQAUAAYACAAAACEA/sQ298MAAADhAAAADwAA&#13;&#10;AAAAAAAAAAAAAAAHAgAAZHJzL2Rvd25yZXYueG1sUEsFBgAAAAADAAMAtwAAAPcCAAAAAA==&#13;&#10;" strokeweight="2pt">
                  <o:lock v:ext="edit" shapetype="f"/>
                </v:line>
                <v:line id="Line 96" o:spid="_x0000_s1066" style="position:absolute;visibility:visible;mso-wrap-style:square" from="10253,14913" to="10255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" strokeweight="2pt">
                  <o:lock v:ext="edit" shapetype="f"/>
                </v:line>
                <v:rect id="Rectangle 97" o:spid="_x0000_s1067" style="position:absolute;left:8587;top:14928;width:769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611DB336" w14:textId="77777777" w:rsidR="001838F0" w:rsidRPr="005C5F01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5C5F01"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8" o:spid="_x0000_s1068" style="position:absolute;left:10300;top:14928;width:1215;height:2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4B7107E4" w14:textId="77777777" w:rsidR="001838F0" w:rsidRPr="00534EC3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9" o:spid="_x0000_s1069" style="position:absolute;left:10307;top:15188;width:1215;height:25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" filled="f" stroked="f" strokeweight=".25pt">
                  <v:path arrowok="t"/>
                  <v:textbox inset="1pt,1pt,1pt,1pt">
                    <w:txbxContent>
                      <w:p w14:paraId="4A489789" w14:textId="77777777" w:rsidR="001838F0" w:rsidRPr="00534EC3" w:rsidRDefault="001838F0" w:rsidP="001838F0">
                        <w:pPr>
                          <w:pStyle w:val="a1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r w:rsidRPr="00534EC3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line id="Line 100" o:spid="_x0000_s1070" style="position:absolute;visibility:visible;mso-wrap-style:square" from="8827,15188" to="8828,154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" strokeweight="1pt">
                  <o:lock v:ext="edit" shapetype="f"/>
                </v:line>
                <v:line id="Line 101" o:spid="_x0000_s1071" style="position:absolute;visibility:visible;mso-wrap-style:square" from="9112,15189" to="9113,1545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" strokeweight="1pt">
                  <o:lock v:ext="edit" shapetype="f"/>
                </v:line>
                <v:rect id="Rectangle 102" o:spid="_x0000_s1072" style="position:absolute;left:8587;top:15674;width:2928;height:34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5DEA3736" w14:textId="77777777" w:rsidR="001838F0" w:rsidRPr="00691E8C" w:rsidRDefault="001838F0" w:rsidP="001838F0">
                        <w:pPr>
                          <w:jc w:val="center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i/>
                            <w:sz w:val="24"/>
                            <w:szCs w:val="28"/>
                          </w:rPr>
                          <w:t>74417</w:t>
                        </w:r>
                        <w:r>
                          <w:rPr>
                            <w:i/>
                            <w:szCs w:val="28"/>
                            <w:lang w:val="ru-RU"/>
                          </w:rPr>
                          <w:t>049</w:t>
                        </w:r>
                        <w:r>
                          <w:rPr>
                            <w:i/>
                            <w:sz w:val="24"/>
                            <w:szCs w:val="28"/>
                          </w:rPr>
                          <w:t>, 2021</w:t>
                        </w:r>
                      </w:p>
                    </w:txbxContent>
                  </v:textbox>
                </v:rect>
                <v:rect id="Rectangle 103" o:spid="_x0000_s1073" style="position:absolute;left:8684;top:15174;width:540;height:3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" filled="f" stroked="f" strokeweight=".25pt">
                  <v:path arrowok="t"/>
                  <v:textbox inset="1pt,1pt,1pt,1pt">
                    <w:txbxContent>
                      <w:p w14:paraId="7D5507A7" w14:textId="77777777" w:rsidR="001838F0" w:rsidRPr="00534EC3" w:rsidRDefault="001838F0" w:rsidP="001838F0">
                        <w:pPr>
                          <w:pStyle w:val="a1"/>
                          <w:ind w:left="-709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35E2353F" w14:textId="2131FA0F" w:rsidR="005B05F2" w:rsidRDefault="00773870" w:rsidP="008C3145">
      <w:pPr>
        <w:pStyle w:val="a1"/>
        <w:jc w:val="center"/>
      </w:pPr>
      <w:r>
        <w:br w:type="page"/>
      </w:r>
    </w:p>
    <w:p w14:paraId="204D6373" w14:textId="263CFCDD" w:rsidR="00627F81" w:rsidRPr="008D786B" w:rsidRDefault="00550D9F" w:rsidP="00AA712D">
      <w:pPr>
        <w:pStyle w:val="a1"/>
        <w:rPr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60800" behindDoc="0" locked="0" layoutInCell="1" allowOverlap="1" wp14:anchorId="2C51A576" wp14:editId="63392077">
            <wp:simplePos x="0" y="0"/>
            <wp:positionH relativeFrom="margin">
              <wp:posOffset>-8140</wp:posOffset>
            </wp:positionH>
            <wp:positionV relativeFrom="margin">
              <wp:posOffset>1234440</wp:posOffset>
            </wp:positionV>
            <wp:extent cx="5860415" cy="620077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8698AB" w14:textId="77777777" w:rsidR="008F0C50" w:rsidRDefault="008F0C50" w:rsidP="002F2B70">
      <w:r>
        <w:separator/>
      </w:r>
    </w:p>
  </w:endnote>
  <w:endnote w:type="continuationSeparator" w:id="0">
    <w:p w14:paraId="769B9BC3" w14:textId="77777777" w:rsidR="008F0C50" w:rsidRDefault="008F0C50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panose1 w:val="020B0604020202020204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529BF" w14:textId="77777777" w:rsidR="008F0C50" w:rsidRDefault="008F0C50" w:rsidP="002F2B70">
      <w:r>
        <w:separator/>
      </w:r>
    </w:p>
  </w:footnote>
  <w:footnote w:type="continuationSeparator" w:id="0">
    <w:p w14:paraId="11310016" w14:textId="77777777" w:rsidR="008F0C50" w:rsidRDefault="008F0C50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A6A"/>
    <w:rsid w:val="000159FC"/>
    <w:rsid w:val="00062E23"/>
    <w:rsid w:val="000A4242"/>
    <w:rsid w:val="000E21C7"/>
    <w:rsid w:val="001002F1"/>
    <w:rsid w:val="00133F2C"/>
    <w:rsid w:val="00134B5D"/>
    <w:rsid w:val="001659B3"/>
    <w:rsid w:val="00173F37"/>
    <w:rsid w:val="00177C29"/>
    <w:rsid w:val="001838F0"/>
    <w:rsid w:val="001840C4"/>
    <w:rsid w:val="001D133A"/>
    <w:rsid w:val="001D45EF"/>
    <w:rsid w:val="001D6B8F"/>
    <w:rsid w:val="001E7891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62C86"/>
    <w:rsid w:val="004829D9"/>
    <w:rsid w:val="0048562E"/>
    <w:rsid w:val="0048654F"/>
    <w:rsid w:val="004C5B98"/>
    <w:rsid w:val="004C654D"/>
    <w:rsid w:val="004E20B9"/>
    <w:rsid w:val="00502699"/>
    <w:rsid w:val="00502CE6"/>
    <w:rsid w:val="005259F5"/>
    <w:rsid w:val="00550D9F"/>
    <w:rsid w:val="005B05F2"/>
    <w:rsid w:val="005D27D4"/>
    <w:rsid w:val="00627B06"/>
    <w:rsid w:val="00627F81"/>
    <w:rsid w:val="00667AD2"/>
    <w:rsid w:val="00677847"/>
    <w:rsid w:val="00687F1E"/>
    <w:rsid w:val="006B2194"/>
    <w:rsid w:val="006F0E2B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65EA9"/>
    <w:rsid w:val="00881D73"/>
    <w:rsid w:val="00881FCF"/>
    <w:rsid w:val="008912AB"/>
    <w:rsid w:val="008A4EBC"/>
    <w:rsid w:val="008C3145"/>
    <w:rsid w:val="008D786B"/>
    <w:rsid w:val="008F04DD"/>
    <w:rsid w:val="008F0C50"/>
    <w:rsid w:val="00930667"/>
    <w:rsid w:val="00937430"/>
    <w:rsid w:val="009404E2"/>
    <w:rsid w:val="00941AAB"/>
    <w:rsid w:val="00955985"/>
    <w:rsid w:val="00971036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BD2263"/>
    <w:rsid w:val="00C45C00"/>
    <w:rsid w:val="00C47C97"/>
    <w:rsid w:val="00C61F85"/>
    <w:rsid w:val="00C87F5E"/>
    <w:rsid w:val="00CA617F"/>
    <w:rsid w:val="00CF3104"/>
    <w:rsid w:val="00D01384"/>
    <w:rsid w:val="00D0579D"/>
    <w:rsid w:val="00D362D2"/>
    <w:rsid w:val="00D61512"/>
    <w:rsid w:val="00D83F31"/>
    <w:rsid w:val="00D93A04"/>
    <w:rsid w:val="00DA5BA0"/>
    <w:rsid w:val="00DE3156"/>
    <w:rsid w:val="00E01A92"/>
    <w:rsid w:val="00E04AE9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D04D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3B3B144"/>
  <w14:defaultImageDpi w14:val="32767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C:\WINDOWS\Temp\Rar$DIa0.243\Forms_A4.dot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Microsoft Office User</cp:lastModifiedBy>
  <cp:revision>9</cp:revision>
  <cp:lastPrinted>2017-06-16T08:43:00Z</cp:lastPrinted>
  <dcterms:created xsi:type="dcterms:W3CDTF">2021-05-30T21:10:00Z</dcterms:created>
  <dcterms:modified xsi:type="dcterms:W3CDTF">2021-06-08T20:34:00Z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